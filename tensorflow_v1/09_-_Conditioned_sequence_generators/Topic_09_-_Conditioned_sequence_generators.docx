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EB29E4" w:rsidRDefault="00C15492" w:rsidP="00165485">
      <w:pPr>
        <w:pStyle w:val="Title"/>
        <w:rPr>
          <w:lang w:val="en-GB"/>
        </w:rPr>
      </w:pPr>
      <w:r w:rsidRPr="00EB29E4">
        <w:rPr>
          <w:lang w:val="en-GB"/>
        </w:rPr>
        <w:t xml:space="preserve">Topic </w:t>
      </w:r>
      <w:r w:rsidR="005A48EF">
        <w:rPr>
          <w:lang w:val="en-GB"/>
        </w:rPr>
        <w:t>9</w:t>
      </w:r>
      <w:r w:rsidRPr="00EB29E4">
        <w:rPr>
          <w:lang w:val="en-GB"/>
        </w:rPr>
        <w:t xml:space="preserve">: </w:t>
      </w:r>
      <w:r w:rsidR="005A48EF">
        <w:rPr>
          <w:lang w:val="en-GB"/>
        </w:rPr>
        <w:t>Conditioned s</w:t>
      </w:r>
      <w:r w:rsidR="00252ED6">
        <w:rPr>
          <w:lang w:val="en-GB"/>
        </w:rPr>
        <w:t>equence generators</w:t>
      </w:r>
    </w:p>
    <w:p w:rsidR="00704DBD" w:rsidRDefault="00FF4E06" w:rsidP="00704DBD">
      <w:pPr>
        <w:jc w:val="both"/>
        <w:rPr>
          <w:lang w:val="en-GB"/>
        </w:rPr>
      </w:pPr>
      <w:r>
        <w:rPr>
          <w:lang w:val="en-GB"/>
        </w:rPr>
        <w:t>Generating sequences blindly is fun but hardly useful. In general, a text generator needs to be supplied with information about ‘what’ it should generate. Examples of this auxiliary input to the sequence generator can be a photo in order to generate a description of it, a sentence in another language to generate a translation of it, an audio recording to generate a transcription of it, and so on.</w:t>
      </w:r>
    </w:p>
    <w:p w:rsidR="00C22343" w:rsidRDefault="00DC5BC4" w:rsidP="00704DBD">
      <w:pPr>
        <w:jc w:val="both"/>
        <w:rPr>
          <w:lang w:val="en-GB"/>
        </w:rPr>
      </w:pPr>
      <w:r>
        <w:rPr>
          <w:lang w:val="en-GB"/>
        </w:rPr>
        <w:t xml:space="preserve">When a language model is fed extra information that effects the probabilities, we say that the language model is conditioned on that extra information. There are four different ways to insert a vector of information into a neural language model, which are outlined in </w:t>
      </w:r>
      <w:hyperlink r:id="rId8" w:history="1">
        <w:r w:rsidRPr="00DC5BC4">
          <w:rPr>
            <w:rStyle w:val="Hyperlink"/>
            <w:lang w:val="en-GB"/>
          </w:rPr>
          <w:t>this paper</w:t>
        </w:r>
      </w:hyperlink>
      <w:r>
        <w:rPr>
          <w:lang w:val="en-GB"/>
        </w:rPr>
        <w:t>: init-inject, pre-inject, par-inject, and merge. We shall discuss each of these below. Note that these methods can be combined as well</w:t>
      </w:r>
      <w:r w:rsidR="00BF3726">
        <w:rPr>
          <w:lang w:val="en-GB"/>
        </w:rPr>
        <w:t xml:space="preserve"> so that you get one model that uses both init-inject and merge for example</w:t>
      </w:r>
      <w:r>
        <w:rPr>
          <w:lang w:val="en-GB"/>
        </w:rPr>
        <w:t>.</w:t>
      </w:r>
    </w:p>
    <w:p w:rsidR="00EB76C8" w:rsidRPr="00EB29E4" w:rsidRDefault="00DC1C60" w:rsidP="00704DBD">
      <w:pPr>
        <w:jc w:val="both"/>
        <w:rPr>
          <w:lang w:val="en-GB"/>
        </w:rPr>
      </w:pPr>
      <w:r>
        <w:rPr>
          <w:lang w:val="en-GB"/>
        </w:rPr>
        <w:t>In the</w:t>
      </w:r>
      <w:r w:rsidR="00EB76C8">
        <w:rPr>
          <w:lang w:val="en-GB"/>
        </w:rPr>
        <w:t xml:space="preserve"> code we will be creating a sentiment generator, that is, a language model that either generates positive sentiments or negative ones. The conditioning vector will be a one-hot vector</w:t>
      </w:r>
      <w:r w:rsidR="00633A82">
        <w:rPr>
          <w:lang w:val="en-GB"/>
        </w:rPr>
        <w:t xml:space="preserve"> that is two elements long that will allow us to specify whether we want a positive (‘10’) or a negative (‘01’) sentiment.</w:t>
      </w:r>
      <w:r>
        <w:rPr>
          <w:lang w:val="en-GB"/>
        </w:rPr>
        <w:t xml:space="preserve"> Note that this is functionally equivalent to just using two separate language models, although the fact that one neural network is doing two tasks might result in having the same benefits as a multi-task neural network. In practice the conditioning vector will not be just a selection between two alternative choices but will be a vector of information such as from a photo.</w:t>
      </w:r>
    </w:p>
    <w:p w:rsidR="00EB29E4" w:rsidRPr="00EB29E4" w:rsidRDefault="005A48EF" w:rsidP="00EB29E4">
      <w:pPr>
        <w:pStyle w:val="Heading1"/>
        <w:rPr>
          <w:lang w:val="en-GB"/>
        </w:rPr>
      </w:pPr>
      <w:r>
        <w:rPr>
          <w:lang w:val="en-GB"/>
        </w:rPr>
        <w:t>Conditioning by init-inject</w:t>
      </w:r>
    </w:p>
    <w:p w:rsidR="00E15086" w:rsidRPr="00EB29E4" w:rsidRDefault="004800ED" w:rsidP="00EB29E4">
      <w:pPr>
        <w:rPr>
          <w:lang w:val="en-GB"/>
        </w:rPr>
      </w:pPr>
      <w:hyperlink r:id="rId9" w:history="1">
        <w:r w:rsidR="00A40B9B" w:rsidRPr="004800ED">
          <w:rPr>
            <w:rStyle w:val="Hyperlink"/>
            <w:lang w:val="en-GB"/>
          </w:rPr>
          <w:t>https://github.com/mtanti/deeplearningtutorial/blob/master/tensorflow_v1/09_-_Conditioned_sequence_generators/01_-_Conditioning_by_init-inject.py</w:t>
        </w:r>
      </w:hyperlink>
    </w:p>
    <w:p w:rsidR="00BF4971" w:rsidRDefault="002365A0" w:rsidP="005A48EF">
      <w:pPr>
        <w:jc w:val="both"/>
        <w:rPr>
          <w:lang w:val="en-GB"/>
        </w:rPr>
      </w:pPr>
      <w:r>
        <w:rPr>
          <w:lang w:val="en-GB"/>
        </w:rPr>
        <w:t>Init-inject is when the conditioning vector is used as an initial state to the RNN. This means that the conditioning vector must somehow become the same size as the RNN’s state.</w:t>
      </w:r>
    </w:p>
    <w:p w:rsidR="00192129" w:rsidRDefault="00192129" w:rsidP="00192129">
      <w:pPr>
        <w:jc w:val="center"/>
        <w:rPr>
          <w:lang w:val="en-GB"/>
        </w:rPr>
      </w:pPr>
      <w:r>
        <w:rPr>
          <w:noProof/>
        </w:rPr>
        <mc:AlternateContent>
          <mc:Choice Requires="wpc">
            <w:drawing>
              <wp:inline distT="0" distB="0" distL="0" distR="0" wp14:anchorId="26B59FAD" wp14:editId="20BB8737">
                <wp:extent cx="3355986" cy="1588770"/>
                <wp:effectExtent l="0" t="38100" r="15875" b="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1445613"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143101"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840626"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883126" y="383186"/>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185846" y="383331"/>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489591"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V="1">
                            <a:off x="1919631" y="598351"/>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2615886" y="598206"/>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V="1">
                            <a:off x="1239417"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1703637"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flipV="1">
                            <a:off x="2400866" y="813371"/>
                            <a:ext cx="259" cy="3825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flipV="1">
                            <a:off x="3098146" y="813226"/>
                            <a:ext cx="504" cy="38273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3101325" y="290"/>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408735" y="454"/>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flipV="1">
                            <a:off x="1711618" y="208"/>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Rectangle 167"/>
                        <wps:cNvSpPr/>
                        <wps:spPr>
                          <a:xfrm>
                            <a:off x="771129"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815107"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flipV="1">
                            <a:off x="564933"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V="1">
                            <a:off x="1029153"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V="1">
                            <a:off x="1037134" y="208"/>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5" name="Rectangle 85"/>
                        <wps:cNvSpPr/>
                        <wps:spPr>
                          <a:xfrm>
                            <a:off x="36136" y="403095"/>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5F73FA" w:rsidRDefault="005F73FA" w:rsidP="00192129">
                              <w:pPr>
                                <w:jc w:val="center"/>
                                <w:rPr>
                                  <w:b/>
                                  <w:color w:val="000000" w:themeColor="text1"/>
                                  <w:lang w:val="en-GB"/>
                                </w:rPr>
                              </w:pPr>
                              <w:r w:rsidRPr="005F73FA">
                                <w:rPr>
                                  <w:b/>
                                  <w:color w:val="000000" w:themeColor="text1"/>
                                  <w:lang w:val="en-GB"/>
                                </w:rPr>
                                <w:t>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9FAD" id="Canvas 76" o:spid="_x0000_s1026" editas="canvas" style="width:264.25pt;height:125.1pt;mso-position-horizontal-relative:char;mso-position-vertical-relative:line" coordsize="33559,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559;height:15887;visibility:visible;mso-wrap-style:square">
                  <v:fill o:detectmouseclick="t"/>
                  <v:path o:connecttype="none"/>
                </v:shape>
                <v:rect id="Rectangle 58" o:spid="_x0000_s1028" style="position:absolute;left:14456;top:11959;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w:t>
                        </w:r>
                      </w:p>
                    </w:txbxContent>
                  </v:textbox>
                </v:rect>
                <v:rect id="Rectangle 59" o:spid="_x0000_s1029" style="position:absolute;left:21431;top:11959;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proofErr w:type="gramStart"/>
                        <w:r>
                          <w:rPr>
                            <w:color w:val="000000" w:themeColor="text1"/>
                            <w:lang w:val="en-GB"/>
                          </w:rPr>
                          <w:t>like</w:t>
                        </w:r>
                        <w:proofErr w:type="gramEnd"/>
                      </w:p>
                    </w:txbxContent>
                  </v:textbox>
                </v:rect>
                <v:rect id="Rectangle 60" o:spid="_x0000_s1030" style="position:absolute;left:28406;top:11959;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textbox>
                    <w:txbxContent>
                      <w:p w:rsidR="00192129" w:rsidRPr="004A6911" w:rsidRDefault="00192129" w:rsidP="00192129">
                        <w:pPr>
                          <w:jc w:val="center"/>
                          <w:rPr>
                            <w:color w:val="000000" w:themeColor="text1"/>
                            <w:lang w:val="en-GB"/>
                          </w:rPr>
                        </w:pPr>
                        <w:proofErr w:type="gramStart"/>
                        <w:r>
                          <w:rPr>
                            <w:color w:val="000000" w:themeColor="text1"/>
                            <w:lang w:val="en-GB"/>
                          </w:rPr>
                          <w:t>it</w:t>
                        </w:r>
                        <w:proofErr w:type="gramEnd"/>
                      </w:p>
                    </w:txbxContent>
                  </v:textbox>
                </v:rect>
                <v:oval id="Oval 63" o:spid="_x0000_s1031" style="position:absolute;left:28831;top:3831;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" fillcolor="white [3212]" strokecolor="black [3213]" strokeweight="1pt">
                  <v:stroke joinstyle="miter"/>
                </v:oval>
                <v:oval id="Oval 64" o:spid="_x0000_s1032" style="position:absolute;left:21858;top:3833;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" fillcolor="white [3212]" strokecolor="black [3213]" strokeweight="1pt">
                  <v:stroke joinstyle="miter"/>
                </v:oval>
                <v:oval id="Oval 65" o:spid="_x0000_s1033" style="position:absolute;left:14895;top:383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" fillcolor="white [3212]" strokecolor="black [3213]" strokeweight="1pt">
                  <v:stroke joinstyle="miter"/>
                </v:oval>
                <v:shapetype id="_x0000_t32" coordsize="21600,21600" o:spt="32" o:oned="t" path="m,l21600,21600e" filled="f">
                  <v:path arrowok="t" fillok="f" o:connecttype="none"/>
                  <o:lock v:ext="edit" shapetype="t"/>
                </v:shapetype>
                <v:shape id="Straight Arrow Connector 66" o:spid="_x0000_s1034" type="#_x0000_t32" style="position:absolute;left:19196;top:5983;width:26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" strokecolor="black [3213]" strokeweight="1pt">
                  <v:stroke endarrow="open" joinstyle="miter"/>
                </v:shape>
                <v:shape id="Straight Arrow Connector 67" o:spid="_x0000_s1035" type="#_x0000_t32" style="position:absolute;left:26158;top:5982;width:267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" strokecolor="black [3213]" strokeweight="1pt">
                  <v:stroke endarrow="open" joinstyle="miter"/>
                </v:shape>
                <v:shape id="Straight Arrow Connector 69" o:spid="_x0000_s1036" type="#_x0000_t32" style="position:absolute;left:12394;top:5984;width:2501;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" strokecolor="black [3213]" strokeweight="1pt">
                  <v:stroke endarrow="open" joinstyle="miter"/>
                </v:shape>
                <v:shape id="Straight Arrow Connector 70" o:spid="_x0000_s1037" type="#_x0000_t32" style="position:absolute;left:17036;top:8134;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" strokecolor="black [3213]" strokeweight="1pt">
                  <v:stroke endarrow="open" joinstyle="miter"/>
                </v:shape>
                <v:shape id="Straight Arrow Connector 71" o:spid="_x0000_s1038" type="#_x0000_t32" style="position:absolute;left:24008;top:8133;width:3;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" strokecolor="black [3213]" strokeweight="1pt">
                  <v:stroke endarrow="open" joinstyle="miter"/>
                </v:shape>
                <v:shape id="Straight Arrow Connector 72" o:spid="_x0000_s1039" type="#_x0000_t32" style="position:absolute;left:30981;top:8132;width:5;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" strokecolor="black [3213]" strokeweight="1pt">
                  <v:stroke endarrow="open" joinstyle="miter"/>
                </v:shape>
                <v:shape id="Straight Arrow Connector 138" o:spid="_x0000_s1040" type="#_x0000_t32" style="position:absolute;left:31013;top:2;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" strokecolor="black [3213]" strokeweight="1pt">
                  <v:stroke endarrow="open" joinstyle="miter"/>
                </v:shape>
                <v:shape id="Straight Arrow Connector 140" o:spid="_x0000_s1041" type="#_x0000_t32" style="position:absolute;left:24087;top:4;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" strokecolor="black [3213]" strokeweight="1pt">
                  <v:stroke endarrow="open" joinstyle="miter"/>
                </v:shape>
                <v:shape id="Straight Arrow Connector 142" o:spid="_x0000_s1042" type="#_x0000_t32" style="position:absolute;left:17116;top:2;width:2;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" strokecolor="black [3213]" strokeweight="1pt">
                  <v:stroke endarrow="open" joinstyle="miter"/>
                </v:shape>
                <v:rect id="Rectangle 167" o:spid="_x0000_s1043" style="position:absolute;left:7711;top:11959;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EDGE</w:t>
                        </w:r>
                      </w:p>
                    </w:txbxContent>
                  </v:textbox>
                </v:rect>
                <v:oval id="Oval 168" o:spid="_x0000_s1044" style="position:absolute;left:8151;top:3834;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AYV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" fillcolor="white [3212]" strokecolor="black [3213]" strokeweight="1pt">
                  <v:stroke joinstyle="miter"/>
                </v:oval>
                <v:shape id="Straight Arrow Connector 169" o:spid="_x0000_s1045" type="#_x0000_t32" style="position:absolute;left:5649;top:5984;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" strokecolor="black [3213]" strokeweight="1pt">
                  <v:stroke endarrow="open" joinstyle="miter"/>
                </v:shape>
                <v:shape id="Straight Arrow Connector 170" o:spid="_x0000_s1046" type="#_x0000_t32" style="position:absolute;left:10291;top:8134;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" strokecolor="black [3213]" strokeweight="1pt">
                  <v:stroke endarrow="open" joinstyle="miter"/>
                </v:shape>
                <v:shape id="Straight Arrow Connector 171" o:spid="_x0000_s1047" type="#_x0000_t32" style="position:absolute;left:10371;top:2;width:2;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" strokecolor="black [3213]" strokeweight="1pt">
                  <v:stroke endarrow="open" joinstyle="miter"/>
                </v:shape>
                <v:rect id="Rectangle 85" o:spid="_x0000_s1048" style="position:absolute;left:361;top:4030;width:5160;height:3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textbox>
                    <w:txbxContent>
                      <w:p w:rsidR="005F73FA" w:rsidRPr="005F73FA" w:rsidRDefault="005F73FA" w:rsidP="00192129">
                        <w:pPr>
                          <w:jc w:val="center"/>
                          <w:rPr>
                            <w:b/>
                            <w:color w:val="000000" w:themeColor="text1"/>
                            <w:lang w:val="en-GB"/>
                          </w:rPr>
                        </w:pPr>
                        <w:proofErr w:type="spellStart"/>
                        <w:proofErr w:type="gramStart"/>
                        <w:r w:rsidRPr="005F73FA">
                          <w:rPr>
                            <w:b/>
                            <w:color w:val="000000" w:themeColor="text1"/>
                            <w:lang w:val="en-GB"/>
                          </w:rPr>
                          <w:t>cond</w:t>
                        </w:r>
                        <w:proofErr w:type="spellEnd"/>
                        <w:proofErr w:type="gramEnd"/>
                      </w:p>
                    </w:txbxContent>
                  </v:textbox>
                </v:rect>
                <w10:anchorlock/>
              </v:group>
            </w:pict>
          </mc:Fallback>
        </mc:AlternateContent>
      </w:r>
    </w:p>
    <w:p w:rsidR="005A48EF" w:rsidRPr="00EB29E4" w:rsidRDefault="005A48EF" w:rsidP="005A48EF">
      <w:pPr>
        <w:pStyle w:val="Heading1"/>
        <w:rPr>
          <w:lang w:val="en-GB"/>
        </w:rPr>
      </w:pPr>
      <w:r>
        <w:rPr>
          <w:lang w:val="en-GB"/>
        </w:rPr>
        <w:t>Conditioning by pre-inject</w:t>
      </w:r>
    </w:p>
    <w:p w:rsidR="005A48EF" w:rsidRPr="00EB29E4" w:rsidRDefault="004800ED" w:rsidP="005A48EF">
      <w:pPr>
        <w:rPr>
          <w:lang w:val="en-GB"/>
        </w:rPr>
      </w:pPr>
      <w:hyperlink r:id="rId10" w:history="1">
        <w:r w:rsidR="00A40B9B" w:rsidRPr="004800ED">
          <w:rPr>
            <w:rStyle w:val="Hyperlink"/>
            <w:lang w:val="en-GB"/>
          </w:rPr>
          <w:t>https://github.com/mtanti/deeplearningtutorial/blob/master/tensorflow_v1/09_-_Conditioned_sequence_generators/02_-_</w:t>
        </w:r>
        <w:r w:rsidR="00A40B9B" w:rsidRPr="004800ED">
          <w:rPr>
            <w:rStyle w:val="Hyperlink"/>
          </w:rPr>
          <w:t xml:space="preserve"> </w:t>
        </w:r>
        <w:r w:rsidR="00A40B9B" w:rsidRPr="004800ED">
          <w:rPr>
            <w:rStyle w:val="Hyperlink"/>
            <w:lang w:val="en-GB"/>
          </w:rPr>
          <w:t>Conditioning_by_pre-inject.py</w:t>
        </w:r>
      </w:hyperlink>
    </w:p>
    <w:p w:rsidR="005A48EF" w:rsidRDefault="00256066" w:rsidP="005A48EF">
      <w:pPr>
        <w:jc w:val="both"/>
        <w:rPr>
          <w:lang w:val="en-GB"/>
        </w:rPr>
      </w:pPr>
      <w:r>
        <w:rPr>
          <w:lang w:val="en-GB"/>
        </w:rPr>
        <w:t>Pre-inject is when the conditioning vector is used as a first input to the RNN. This requires concatenating the conditional vector to the beginning of the embedded words</w:t>
      </w:r>
      <w:r w:rsidR="0021114B">
        <w:rPr>
          <w:lang w:val="en-GB"/>
        </w:rPr>
        <w:t>,</w:t>
      </w:r>
      <w:r>
        <w:rPr>
          <w:lang w:val="en-GB"/>
        </w:rPr>
        <w:t xml:space="preserve"> also to increase the sequence length given to the dynamic_rnn function</w:t>
      </w:r>
      <w:r w:rsidR="0021114B">
        <w:rPr>
          <w:lang w:val="en-GB"/>
        </w:rPr>
        <w:t>, and removing the extra output generated by the RNN</w:t>
      </w:r>
      <w:r>
        <w:rPr>
          <w:lang w:val="en-GB"/>
        </w:rPr>
        <w:t>.</w:t>
      </w:r>
    </w:p>
    <w:p w:rsidR="00192129" w:rsidRDefault="00192129" w:rsidP="00192129">
      <w:pPr>
        <w:jc w:val="center"/>
        <w:rPr>
          <w:lang w:val="en-GB"/>
        </w:rPr>
      </w:pPr>
      <w:r>
        <w:rPr>
          <w:noProof/>
        </w:rPr>
        <w:lastRenderedPageBreak/>
        <mc:AlternateContent>
          <mc:Choice Requires="wpc">
            <w:drawing>
              <wp:inline distT="0" distB="0" distL="0" distR="0" wp14:anchorId="2F50B4DD" wp14:editId="46375ED2">
                <wp:extent cx="3516208" cy="1588770"/>
                <wp:effectExtent l="0" t="38100" r="27305"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605481"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02969"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00494"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042994" y="383186"/>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345714" y="383331"/>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49459"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2079499" y="598351"/>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2775754" y="598206"/>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399285"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863505"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2560734" y="813371"/>
                            <a:ext cx="259" cy="3825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flipV="1">
                            <a:off x="3258014" y="813226"/>
                            <a:ext cx="504" cy="38273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3261193" y="290"/>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2568603" y="454"/>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871486" y="208"/>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930997"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974975"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724801"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189021"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197002" y="208"/>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243769" y="1195962"/>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86282"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flipV="1">
                            <a:off x="36108"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500328"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50B4DD" id="Canvas 21" o:spid="_x0000_s1049" editas="canvas" style="width:276.85pt;height:125.1pt;mso-position-horizontal-relative:char;mso-position-vertical-relative:line" coordsize="35159,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35159;height:15887;visibility:visible;mso-wrap-style:square">
                  <v:fill o:detectmouseclick="t"/>
                  <v:path o:connecttype="none"/>
                </v:shape>
                <v:rect id="Rectangle 1" o:spid="_x0000_s1051" style="position:absolute;left:16054;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w:t>
                        </w:r>
                      </w:p>
                    </w:txbxContent>
                  </v:textbox>
                </v:rect>
                <v:rect id="Rectangle 2" o:spid="_x0000_s1052" style="position:absolute;left:23029;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like</w:t>
                        </w:r>
                      </w:p>
                    </w:txbxContent>
                  </v:textbox>
                </v:rect>
                <v:rect id="Rectangle 3" o:spid="_x0000_s1053" style="position:absolute;left:30004;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it</w:t>
                        </w:r>
                      </w:p>
                    </w:txbxContent>
                  </v:textbox>
                </v:rect>
                <v:oval id="Oval 4" o:spid="_x0000_s1054" style="position:absolute;left:30429;top:3831;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oval>
                <v:oval id="Oval 5" o:spid="_x0000_s1055" style="position:absolute;left:23457;top:3833;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oval>
                <v:oval id="Oval 6" o:spid="_x0000_s1056" style="position:absolute;left:16494;top:3834;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oval>
                <v:shapetype id="_x0000_t32" coordsize="21600,21600" o:spt="32" o:oned="t" path="m,l21600,21600e" filled="f">
                  <v:path arrowok="t" fillok="f" o:connecttype="none"/>
                  <o:lock v:ext="edit" shapetype="t"/>
                </v:shapetype>
                <v:shape id="Straight Arrow Connector 7" o:spid="_x0000_s1057" type="#_x0000_t32" style="position:absolute;left:20794;top:5983;width:266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" strokecolor="black [3213]" strokeweight="1pt">
                  <v:stroke endarrow="open" joinstyle="miter"/>
                </v:shape>
                <v:shape id="Straight Arrow Connector 8" o:spid="_x0000_s1058" type="#_x0000_t32" style="position:absolute;left:27757;top:5982;width:267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" strokecolor="black [3213]" strokeweight="1pt">
                  <v:stroke endarrow="open" joinstyle="miter"/>
                </v:shape>
                <v:shape id="Straight Arrow Connector 9" o:spid="_x0000_s1059" type="#_x0000_t32" style="position:absolute;left:13992;top:5984;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" strokecolor="black [3213]" strokeweight="1pt">
                  <v:stroke endarrow="open" joinstyle="miter"/>
                </v:shape>
                <v:shape id="Straight Arrow Connector 10" o:spid="_x0000_s1060" type="#_x0000_t32" style="position:absolute;left:18635;top:8134;width:9;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SS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" strokecolor="black [3213]" strokeweight="1pt">
                  <v:stroke endarrow="open" joinstyle="miter"/>
                </v:shape>
                <v:shape id="Straight Arrow Connector 11" o:spid="_x0000_s1061" type="#_x0000_t32" style="position:absolute;left:25607;top:8133;width:2;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" strokecolor="black [3213]" strokeweight="1pt">
                  <v:stroke endarrow="open" joinstyle="miter"/>
                </v:shape>
                <v:shape id="Straight Arrow Connector 12" o:spid="_x0000_s1062" type="#_x0000_t32" style="position:absolute;left:32580;top:8132;width:5;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" strokecolor="black [3213]" strokeweight="1pt">
                  <v:stroke endarrow="open" joinstyle="miter"/>
                </v:shape>
                <v:shape id="Straight Arrow Connector 13" o:spid="_x0000_s1063" type="#_x0000_t32" style="position:absolute;left:32611;top:2;width:3;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" strokecolor="black [3213]" strokeweight="1pt">
                  <v:stroke endarrow="open" joinstyle="miter"/>
                </v:shape>
                <v:shape id="Straight Arrow Connector 14" o:spid="_x0000_s1064" type="#_x0000_t32" style="position:absolute;left:25686;top:4;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" strokecolor="black [3213]" strokeweight="1pt">
                  <v:stroke endarrow="open" joinstyle="miter"/>
                </v:shape>
                <v:shape id="Straight Arrow Connector 15" o:spid="_x0000_s1065" type="#_x0000_t32" style="position:absolute;left:18714;top:2;width:3;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" strokecolor="black [3213]" strokeweight="1pt">
                  <v:stroke endarrow="open" joinstyle="miter"/>
                </v:shape>
                <v:rect id="Rectangle 16" o:spid="_x0000_s1066" style="position:absolute;left:9309;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EDGE</w:t>
                        </w:r>
                      </w:p>
                    </w:txbxContent>
                  </v:textbox>
                </v:rect>
                <v:oval id="Oval 17" o:spid="_x0000_s1067" style="position:absolute;left:9749;top:383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" fillcolor="white [3212]" strokecolor="black [3213]" strokeweight="1pt">
                  <v:stroke joinstyle="miter"/>
                </v:oval>
                <v:shape id="Straight Arrow Connector 18" o:spid="_x0000_s1068" type="#_x0000_t32" style="position:absolute;left:7248;top:5984;width:2501;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U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" strokecolor="black [3213]" strokeweight="1pt">
                  <v:stroke endarrow="open" joinstyle="miter"/>
                </v:shape>
                <v:shape id="Straight Arrow Connector 19" o:spid="_x0000_s1069" type="#_x0000_t32" style="position:absolute;left:11890;top:8134;width:9;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" strokecolor="black [3213]" strokeweight="1pt">
                  <v:stroke endarrow="open" joinstyle="miter"/>
                </v:shape>
                <v:shape id="Straight Arrow Connector 20" o:spid="_x0000_s1070" type="#_x0000_t32" style="position:absolute;left:11970;top:2;width:2;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" strokecolor="black [3213]" strokeweight="1pt">
                  <v:stroke endarrow="open" joinstyle="miter"/>
                </v:shape>
                <v:rect id="Rectangle 86" o:spid="_x0000_s1071" style="position:absolute;left:2437;top:11959;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oval id="Oval 87" o:spid="_x0000_s1072" style="position:absolute;left:2862;top:383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" fillcolor="white [3212]" strokecolor="black [3213]" strokeweight="1pt">
                  <v:stroke joinstyle="miter"/>
                </v:oval>
                <v:shape id="Straight Arrow Connector 88" o:spid="_x0000_s1073" type="#_x0000_t32" style="position:absolute;left:361;top:5984;width:2501;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" strokecolor="black [3213]" strokeweight="1pt">
                  <v:stroke endarrow="open" joinstyle="miter"/>
                </v:shape>
                <v:shape id="Straight Arrow Connector 89" o:spid="_x0000_s1074" type="#_x0000_t32" style="position:absolute;left:5003;top:8134;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" strokecolor="black [3213]" strokeweight="1pt">
                  <v:stroke endarrow="open" joinstyle="miter"/>
                </v:shape>
                <w10:anchorlock/>
              </v:group>
            </w:pict>
          </mc:Fallback>
        </mc:AlternateContent>
      </w:r>
    </w:p>
    <w:p w:rsidR="005A48EF" w:rsidRPr="00EB29E4" w:rsidRDefault="005A48EF" w:rsidP="005A48EF">
      <w:pPr>
        <w:pStyle w:val="Heading1"/>
        <w:rPr>
          <w:lang w:val="en-GB"/>
        </w:rPr>
      </w:pPr>
      <w:r>
        <w:rPr>
          <w:lang w:val="en-GB"/>
        </w:rPr>
        <w:t>Conditioning by par-inject</w:t>
      </w:r>
    </w:p>
    <w:p w:rsidR="005A48EF" w:rsidRPr="00EB29E4" w:rsidRDefault="004800ED" w:rsidP="005A48EF">
      <w:pPr>
        <w:rPr>
          <w:lang w:val="en-GB"/>
        </w:rPr>
      </w:pPr>
      <w:hyperlink r:id="rId11" w:history="1">
        <w:r w:rsidR="00A40B9B" w:rsidRPr="004800ED">
          <w:rPr>
            <w:rStyle w:val="Hyperlink"/>
            <w:lang w:val="en-GB"/>
          </w:rPr>
          <w:t>https://github.com/mtanti/deeplearningtutorial/blob/master/tensorflow_v1/09_-_Conditioned_sequence_generators/03_-_</w:t>
        </w:r>
        <w:r w:rsidR="00A40B9B" w:rsidRPr="004800ED">
          <w:rPr>
            <w:rStyle w:val="Hyperlink"/>
          </w:rPr>
          <w:t xml:space="preserve"> </w:t>
        </w:r>
        <w:r w:rsidR="00A40B9B" w:rsidRPr="004800ED">
          <w:rPr>
            <w:rStyle w:val="Hyperlink"/>
            <w:lang w:val="en-GB"/>
          </w:rPr>
          <w:t>Conditioning_by_par-inject.py</w:t>
        </w:r>
      </w:hyperlink>
    </w:p>
    <w:p w:rsidR="005A48EF" w:rsidRDefault="00256066" w:rsidP="005A48EF">
      <w:pPr>
        <w:jc w:val="both"/>
        <w:rPr>
          <w:lang w:val="en-GB"/>
        </w:rPr>
      </w:pPr>
      <w:r>
        <w:rPr>
          <w:lang w:val="en-GB"/>
        </w:rPr>
        <w:t>Par-inject is when the conditioning vector is provided to the RNN as an input at each time step. It is usually just concatenated with the input vectors. Note that since the conditioning vector is inserted at every time step, you can either attach the same conditioning vector at each time step or use a different conditioning vector each time.</w:t>
      </w:r>
    </w:p>
    <w:p w:rsidR="00192129" w:rsidRDefault="00192129" w:rsidP="00192129">
      <w:pPr>
        <w:jc w:val="center"/>
        <w:rPr>
          <w:lang w:val="en-GB"/>
        </w:rPr>
      </w:pPr>
      <w:r>
        <w:rPr>
          <w:noProof/>
        </w:rPr>
        <mc:AlternateContent>
          <mc:Choice Requires="wpc">
            <w:drawing>
              <wp:inline distT="0" distB="0" distL="0" distR="0" wp14:anchorId="2F50B4DD" wp14:editId="46375ED2">
                <wp:extent cx="2827655" cy="1946265"/>
                <wp:effectExtent l="0" t="38100" r="10795"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916679"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614167"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311692"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354192" y="383186"/>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656912" y="383331"/>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960657"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390697" y="598351"/>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086952" y="598206"/>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710483"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1174703"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1871932" y="813371"/>
                            <a:ext cx="259" cy="3825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2569212" y="813226"/>
                            <a:ext cx="504" cy="38273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2572391" y="290"/>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879801" y="454"/>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1182684" y="208"/>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42195" y="11959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86173" y="38343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V="1">
                            <a:off x="35999" y="598452"/>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500219" y="813472"/>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508200" y="208"/>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242195" y="1553321"/>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916679" y="1547534"/>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614594" y="1553320"/>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312119" y="1553320"/>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F50B4DD" id="Canvas 42" o:spid="_x0000_s1075" editas="canvas" style="width:222.65pt;height:153.25pt;mso-position-horizontal-relative:char;mso-position-vertical-relative:line" coordsize="28276,19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">
                <v:shape id="_x0000_s1076" type="#_x0000_t75" style="position:absolute;width:28276;height:19456;visibility:visible;mso-wrap-style:square">
                  <v:fill o:detectmouseclick="t"/>
                  <v:path o:connecttype="none"/>
                </v:shape>
                <v:rect id="Rectangle 22" o:spid="_x0000_s1077" style="position:absolute;left:9166;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w:t>
                        </w:r>
                      </w:p>
                    </w:txbxContent>
                  </v:textbox>
                </v:rect>
                <v:rect id="Rectangle 23" o:spid="_x0000_s1078" style="position:absolute;left:16141;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like</w:t>
                        </w:r>
                      </w:p>
                    </w:txbxContent>
                  </v:textbox>
                </v:rect>
                <v:rect id="Rectangle 24" o:spid="_x0000_s1079" style="position:absolute;left:23116;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it</w:t>
                        </w:r>
                      </w:p>
                    </w:txbxContent>
                  </v:textbox>
                </v:rect>
                <v:oval id="Oval 25" o:spid="_x0000_s1080" style="position:absolute;left:23541;top:3831;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oval>
                <v:oval id="Oval 26" o:spid="_x0000_s1081" style="position:absolute;left:16569;top:3833;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oval>
                <v:oval id="Oval 27" o:spid="_x0000_s1082" style="position:absolute;left:9606;top:3834;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1zxQAAANsAAAAPAAAAZHJzL2Rvd25yZXYueG1sRI9Ba8JA&#10;FITvhf6H5RV6001DaUt0E6QY8CRqpfX4zD6TaPZtyK5J+u/dgtDjMDPfMPNsNI3oqXO1ZQUv0wgE&#10;cWF1zaWC/Vc++QD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vqD1zxQAAANsAAAAP&#10;AAAAAAAAAAAAAAAAAAcCAABkcnMvZG93bnJldi54bWxQSwUGAAAAAAMAAwC3AAAA+QIAAAAA&#10;" fillcolor="white [3212]" strokecolor="black [3213]" strokeweight="1pt">
                  <v:stroke joinstyle="miter"/>
                </v:oval>
                <v:shape id="Straight Arrow Connector 28" o:spid="_x0000_s1083" type="#_x0000_t32" style="position:absolute;left:13906;top:5983;width:266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" strokecolor="black [3213]" strokeweight="1pt">
                  <v:stroke endarrow="open" joinstyle="miter"/>
                </v:shape>
                <v:shape id="Straight Arrow Connector 29" o:spid="_x0000_s1084" type="#_x0000_t32" style="position:absolute;left:20869;top:5982;width:267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" strokecolor="black [3213]" strokeweight="1pt">
                  <v:stroke endarrow="open" joinstyle="miter"/>
                </v:shape>
                <v:shape id="Straight Arrow Connector 30" o:spid="_x0000_s1085" type="#_x0000_t32" style="position:absolute;left:7104;top:5984;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" strokecolor="black [3213]" strokeweight="1pt">
                  <v:stroke endarrow="open" joinstyle="miter"/>
                </v:shape>
                <v:shape id="Straight Arrow Connector 31" o:spid="_x0000_s1086" type="#_x0000_t32" style="position:absolute;left:11747;top:8134;width:9;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" strokecolor="black [3213]" strokeweight="1pt">
                  <v:stroke endarrow="open" joinstyle="miter"/>
                </v:shape>
                <v:shape id="Straight Arrow Connector 32" o:spid="_x0000_s1087" type="#_x0000_t32" style="position:absolute;left:18719;top:8133;width:2;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" strokecolor="black [3213]" strokeweight="1pt">
                  <v:stroke endarrow="open" joinstyle="miter"/>
                </v:shape>
                <v:shape id="Straight Arrow Connector 33" o:spid="_x0000_s1088" type="#_x0000_t32" style="position:absolute;left:25692;top:8132;width:5;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" strokecolor="black [3213]" strokeweight="1pt">
                  <v:stroke endarrow="open" joinstyle="miter"/>
                </v:shape>
                <v:shape id="Straight Arrow Connector 34" o:spid="_x0000_s1089" type="#_x0000_t32" style="position:absolute;left:25723;top:2;width:3;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" strokecolor="black [3213]" strokeweight="1pt">
                  <v:stroke endarrow="open" joinstyle="miter"/>
                </v:shape>
                <v:shape id="Straight Arrow Connector 35" o:spid="_x0000_s1090" type="#_x0000_t32" style="position:absolute;left:18798;top:4;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" strokecolor="black [3213]" strokeweight="1pt">
                  <v:stroke endarrow="open" joinstyle="miter"/>
                </v:shape>
                <v:shape id="Straight Arrow Connector 36" o:spid="_x0000_s1091" type="#_x0000_t32" style="position:absolute;left:11826;top:2;width:3;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" strokecolor="black [3213]" strokeweight="1pt">
                  <v:stroke endarrow="open" joinstyle="miter"/>
                </v:shape>
                <v:rect id="Rectangle 37" o:spid="_x0000_s1092" style="position:absolute;left:2421;top:11959;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3wgAAANsAAAAPAAAAZHJzL2Rvd25yZXYueG1sRI9Ba8JA&#10;FITvBf/D8oTe6kYF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AsHTn3wgAAANsAAAAPAAAA&#10;AAAAAAAAAAAAAAcCAABkcnMvZG93bnJldi54bWxQSwUGAAAAAAMAAwC3AAAA9gI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EDGE</w:t>
                        </w:r>
                      </w:p>
                    </w:txbxContent>
                  </v:textbox>
                </v:rect>
                <v:oval id="Oval 38" o:spid="_x0000_s1093" style="position:absolute;left:2861;top:383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oval>
                <v:shape id="Straight Arrow Connector 39" o:spid="_x0000_s1094" type="#_x0000_t32" style="position:absolute;left:359;top:5984;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" strokecolor="black [3213]" strokeweight="1pt">
                  <v:stroke endarrow="open" joinstyle="miter"/>
                </v:shape>
                <v:shape id="Straight Arrow Connector 40" o:spid="_x0000_s1095" type="#_x0000_t32" style="position:absolute;left:5002;top:8134;width:9;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" strokecolor="black [3213]" strokeweight="1pt">
                  <v:stroke endarrow="open" joinstyle="miter"/>
                </v:shape>
                <v:shape id="Straight Arrow Connector 41" o:spid="_x0000_s1096" type="#_x0000_t32" style="position:absolute;left:5082;top:2;width:2;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" strokecolor="black [3213]" strokeweight="1pt">
                  <v:stroke endarrow="open" joinstyle="miter"/>
                </v:shape>
                <v:rect id="Rectangle 91" o:spid="_x0000_s1097" style="position:absolute;left:2421;top:15533;width:515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rect id="Rectangle 92" o:spid="_x0000_s1098" style="position:absolute;left:9166;top:15475;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rect id="Rectangle 93" o:spid="_x0000_s1099" style="position:absolute;left:16145;top:15533;width:515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DOwwAAANsAAAAPAAAAZHJzL2Rvd25yZXYueG1sRI9Ba8JA&#10;FITvBf/D8gRvulHB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dUBgzs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rect id="Rectangle 94" o:spid="_x0000_s1100" style="position:absolute;left:23121;top:15533;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i6wwAAANsAAAAPAAAAZHJzL2Rvd25yZXYueG1sRI9Ba8JA&#10;FITvBf/D8gRvulHE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qn4us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w10:anchorlock/>
              </v:group>
            </w:pict>
          </mc:Fallback>
        </mc:AlternateContent>
      </w:r>
    </w:p>
    <w:p w:rsidR="005A48EF" w:rsidRPr="00EB29E4" w:rsidRDefault="005A48EF" w:rsidP="005A48EF">
      <w:pPr>
        <w:pStyle w:val="Heading1"/>
        <w:rPr>
          <w:lang w:val="en-GB"/>
        </w:rPr>
      </w:pPr>
      <w:r>
        <w:rPr>
          <w:lang w:val="en-GB"/>
        </w:rPr>
        <w:t>Conditioning by merge</w:t>
      </w:r>
    </w:p>
    <w:p w:rsidR="005A48EF" w:rsidRPr="00EB29E4" w:rsidRDefault="004800ED" w:rsidP="005A48EF">
      <w:pPr>
        <w:rPr>
          <w:lang w:val="en-GB"/>
        </w:rPr>
      </w:pPr>
      <w:hyperlink r:id="rId12" w:history="1">
        <w:r w:rsidR="00A40B9B" w:rsidRPr="004800ED">
          <w:rPr>
            <w:rStyle w:val="Hyperlink"/>
            <w:lang w:val="en-GB"/>
          </w:rPr>
          <w:t>https://github.com/mtanti/deeplearningtutorial/blob/master/tensorflow_v1/09_-_Conditioned_sequence_generators/04_-_</w:t>
        </w:r>
        <w:r w:rsidR="00A40B9B" w:rsidRPr="004800ED">
          <w:rPr>
            <w:rStyle w:val="Hyperlink"/>
          </w:rPr>
          <w:t xml:space="preserve"> </w:t>
        </w:r>
        <w:r w:rsidR="00A40B9B" w:rsidRPr="004800ED">
          <w:rPr>
            <w:rStyle w:val="Hyperlink"/>
            <w:lang w:val="en-GB"/>
          </w:rPr>
          <w:t>Conditioning_by_merge.py</w:t>
        </w:r>
      </w:hyperlink>
    </w:p>
    <w:p w:rsidR="005A48EF" w:rsidRDefault="00256066" w:rsidP="005A48EF">
      <w:pPr>
        <w:jc w:val="both"/>
        <w:rPr>
          <w:lang w:val="en-GB"/>
        </w:rPr>
      </w:pPr>
      <w:r>
        <w:rPr>
          <w:lang w:val="en-GB"/>
        </w:rPr>
        <w:t>Merge is when the conditioning vector is not included in the RNN but is instead included after the RNN processes the input sequence. It is usually just concatenated with the output vectors of the RNN. Note that since the conditioning vector is inserted at every time step, you can either attach the same conditioning vector at each time step or use a different conditioning vector each time.</w:t>
      </w:r>
    </w:p>
    <w:p w:rsidR="00192129" w:rsidRDefault="00192129" w:rsidP="00192129">
      <w:pPr>
        <w:jc w:val="center"/>
        <w:rPr>
          <w:lang w:val="en-GB"/>
        </w:rPr>
      </w:pPr>
      <w:r>
        <w:rPr>
          <w:noProof/>
        </w:rPr>
        <w:lastRenderedPageBreak/>
        <mc:AlternateContent>
          <mc:Choice Requires="wpc">
            <w:drawing>
              <wp:inline distT="0" distB="0" distL="0" distR="0" wp14:anchorId="2F50B4DD" wp14:editId="46375ED2">
                <wp:extent cx="2936875" cy="2016751"/>
                <wp:effectExtent l="0" t="0" r="15875" b="3175"/>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025953" y="162422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723441" y="162422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420966" y="162422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463466" y="811448"/>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766186" y="811593"/>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069931" y="811694"/>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V="1">
                            <a:off x="1499971" y="1026613"/>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2196226" y="1026468"/>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819757" y="1026714"/>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283977" y="1241734"/>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flipV="1">
                            <a:off x="1981206" y="1241633"/>
                            <a:ext cx="259" cy="3825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flipV="1">
                            <a:off x="2678486" y="1241488"/>
                            <a:ext cx="504" cy="38273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351469" y="162422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2129" w:rsidRPr="004A6911" w:rsidRDefault="00192129" w:rsidP="00192129">
                              <w:pPr>
                                <w:jc w:val="center"/>
                                <w:rPr>
                                  <w:color w:val="000000" w:themeColor="text1"/>
                                  <w:lang w:val="en-GB"/>
                                </w:rPr>
                              </w:pPr>
                              <w:r>
                                <w:rPr>
                                  <w:color w:val="000000" w:themeColor="text1"/>
                                  <w:lang w:val="en-GB"/>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95447" y="811694"/>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flipV="1">
                            <a:off x="145273" y="1026714"/>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V="1">
                            <a:off x="609493" y="1241734"/>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H="1" flipV="1">
                            <a:off x="538223" y="63842"/>
                            <a:ext cx="79251" cy="74735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2" y="425254"/>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688695" y="425008"/>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377388" y="425008"/>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077657" y="425008"/>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a:stCxn id="95" idx="0"/>
                        </wps:cNvCnPr>
                        <wps:spPr>
                          <a:xfrm flipV="1">
                            <a:off x="257812" y="63803"/>
                            <a:ext cx="234112" cy="361319"/>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flipV="1">
                            <a:off x="1209676" y="58055"/>
                            <a:ext cx="79251" cy="74735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6" idx="0"/>
                        </wps:cNvCnPr>
                        <wps:spPr>
                          <a:xfrm flipV="1">
                            <a:off x="946505" y="58018"/>
                            <a:ext cx="216872" cy="36685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flipH="1" flipV="1">
                            <a:off x="1909945" y="71211"/>
                            <a:ext cx="79251" cy="74735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stCxn id="97" idx="0"/>
                        </wps:cNvCnPr>
                        <wps:spPr>
                          <a:xfrm flipV="1">
                            <a:off x="1635198" y="71170"/>
                            <a:ext cx="228448" cy="35370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H="1" flipV="1">
                            <a:off x="2610214" y="71211"/>
                            <a:ext cx="79251" cy="74735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a:stCxn id="98" idx="0"/>
                        </wps:cNvCnPr>
                        <wps:spPr>
                          <a:xfrm flipV="1">
                            <a:off x="2335467" y="71170"/>
                            <a:ext cx="228448" cy="35370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50B4DD" id="Canvas 82" o:spid="_x0000_s1101" editas="canvas" style="width:231.25pt;height:158.8pt;mso-position-horizontal-relative:char;mso-position-vertical-relative:line" coordsize="29368,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">
                <v:shape id="_x0000_s1102" type="#_x0000_t75" style="position:absolute;width:29368;height:20161;visibility:visible;mso-wrap-style:square">
                  <v:fill o:detectmouseclick="t"/>
                  <v:path o:connecttype="none"/>
                </v:shape>
                <v:rect id="Rectangle 43" o:spid="_x0000_s1103" style="position:absolute;left:10259;top:1624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w:t>
                        </w:r>
                      </w:p>
                    </w:txbxContent>
                  </v:textbox>
                </v:rect>
                <v:rect id="Rectangle 44" o:spid="_x0000_s1104" style="position:absolute;left:17234;top:16242;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like</w:t>
                        </w:r>
                      </w:p>
                    </w:txbxContent>
                  </v:textbox>
                </v:rect>
                <v:rect id="Rectangle 45" o:spid="_x0000_s1105" style="position:absolute;left:24209;top:1624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FmwwAAANsAAAAPAAAAZHJzL2Rvd25yZXYueG1sRI9Ba8JA&#10;FITvgv9heYK3ulHU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64VxZs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it</w:t>
                        </w:r>
                      </w:p>
                    </w:txbxContent>
                  </v:textbox>
                </v:rect>
                <v:oval id="Oval 46" o:spid="_x0000_s1106" style="position:absolute;left:24634;top:811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" fillcolor="white [3212]" strokecolor="black [3213]" strokeweight="1pt">
                  <v:stroke joinstyle="miter"/>
                </v:oval>
                <v:oval id="Oval 47" o:spid="_x0000_s1107" style="position:absolute;left:17661;top:8115;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" fillcolor="white [3212]" strokecolor="black [3213]" strokeweight="1pt">
                  <v:stroke joinstyle="miter"/>
                </v:oval>
                <v:oval id="Oval 48" o:spid="_x0000_s1108" style="position:absolute;left:10699;top:8116;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" fillcolor="white [3212]" strokecolor="black [3213]" strokeweight="1pt">
                  <v:stroke joinstyle="miter"/>
                </v:oval>
                <v:shape id="Straight Arrow Connector 49" o:spid="_x0000_s1109" type="#_x0000_t32" style="position:absolute;left:14999;top:10266;width:26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" strokecolor="black [3213]" strokeweight="1pt">
                  <v:stroke endarrow="open" joinstyle="miter"/>
                </v:shape>
                <v:shape id="Straight Arrow Connector 50" o:spid="_x0000_s1110" type="#_x0000_t32" style="position:absolute;left:21962;top:10264;width:267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" strokecolor="black [3213]" strokeweight="1pt">
                  <v:stroke endarrow="open" joinstyle="miter"/>
                </v:shape>
                <v:shape id="Straight Arrow Connector 51" o:spid="_x0000_s1111" type="#_x0000_t32" style="position:absolute;left:8197;top:10267;width:2502;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" strokecolor="black [3213]" strokeweight="1pt">
                  <v:stroke endarrow="open" joinstyle="miter"/>
                </v:shape>
                <v:shape id="Straight Arrow Connector 52" o:spid="_x0000_s1112" type="#_x0000_t32" style="position:absolute;left:12839;top:12417;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" strokecolor="black [3213]" strokeweight="1pt">
                  <v:stroke endarrow="open" joinstyle="miter"/>
                </v:shape>
                <v:shape id="Straight Arrow Connector 53" o:spid="_x0000_s1113" type="#_x0000_t32" style="position:absolute;left:19812;top:12416;width:2;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" strokecolor="black [3213]" strokeweight="1pt">
                  <v:stroke endarrow="open" joinstyle="miter"/>
                </v:shape>
                <v:shape id="Straight Arrow Connector 54" o:spid="_x0000_s1114" type="#_x0000_t32" style="position:absolute;left:26784;top:12414;width:5;height:3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" strokecolor="black [3213]" strokeweight="1pt">
                  <v:stroke endarrow="open" joinstyle="miter"/>
                </v:shape>
                <v:rect id="Rectangle 77" o:spid="_x0000_s1115" style="position:absolute;left:3514;top:1624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192129" w:rsidRPr="004A6911" w:rsidRDefault="00192129" w:rsidP="00192129">
                        <w:pPr>
                          <w:jc w:val="center"/>
                          <w:rPr>
                            <w:color w:val="000000" w:themeColor="text1"/>
                            <w:lang w:val="en-GB"/>
                          </w:rPr>
                        </w:pPr>
                        <w:r>
                          <w:rPr>
                            <w:color w:val="000000" w:themeColor="text1"/>
                            <w:lang w:val="en-GB"/>
                          </w:rPr>
                          <w:t>EDGE</w:t>
                        </w:r>
                      </w:p>
                    </w:txbxContent>
                  </v:textbox>
                </v:rect>
                <v:oval id="Oval 78" o:spid="_x0000_s1116" style="position:absolute;left:3954;top:8116;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" fillcolor="white [3212]" strokecolor="black [3213]" strokeweight="1pt">
                  <v:stroke joinstyle="miter"/>
                </v:oval>
                <v:shape id="Straight Arrow Connector 79" o:spid="_x0000_s1117" type="#_x0000_t32" style="position:absolute;left:1452;top:10267;width:2502;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" strokecolor="black [3213]" strokeweight="1pt">
                  <v:stroke endarrow="open" joinstyle="miter"/>
                </v:shape>
                <v:shape id="Straight Arrow Connector 80" o:spid="_x0000_s1118" type="#_x0000_t32" style="position:absolute;left:6094;top:12417;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" strokecolor="black [3213]" strokeweight="1pt">
                  <v:stroke endarrow="open" joinstyle="miter"/>
                </v:shape>
                <v:shape id="Straight Arrow Connector 81" o:spid="_x0000_s1119" type="#_x0000_t32" style="position:absolute;left:5382;top:638;width:792;height:74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" strokecolor="black [3213]" strokeweight="1pt">
                  <v:stroke endarrow="open" joinstyle="miter"/>
                </v:shape>
                <v:rect id="Rectangle 95" o:spid="_x0000_s1120" style="position:absolute;top:4252;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0hwwAAANsAAAAPAAAAZHJzL2Rvd25yZXYueG1sRI9Ba8JA&#10;FITvBf/D8gRvulHQ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leVdIc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rect id="Rectangle 96" o:spid="_x0000_s1121" style="position:absolute;left:6886;top:4250;width:515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rect id="Rectangle 97" o:spid="_x0000_s1122" style="position:absolute;left:13773;top:4250;width:515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rect id="Rectangle 98" o:spid="_x0000_s1123" style="position:absolute;left:20776;top:4250;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5F73FA" w:rsidRPr="004800ED" w:rsidRDefault="005F73FA" w:rsidP="005F73FA">
                        <w:pPr>
                          <w:pStyle w:val="NormalWeb"/>
                          <w:spacing w:before="0" w:beforeAutospacing="0" w:after="160" w:afterAutospacing="0" w:line="256" w:lineRule="auto"/>
                          <w:jc w:val="center"/>
                          <w:rPr>
                            <w:rFonts w:asciiTheme="minorHAnsi" w:hAnsiTheme="minorHAnsi" w:cstheme="minorHAnsi"/>
                          </w:rPr>
                        </w:pPr>
                        <w:r w:rsidRPr="004800ED">
                          <w:rPr>
                            <w:rFonts w:asciiTheme="minorHAnsi" w:eastAsia="MS Mincho" w:hAnsiTheme="minorHAnsi" w:cstheme="minorHAnsi"/>
                            <w:b/>
                            <w:bCs/>
                            <w:color w:val="000000"/>
                            <w:sz w:val="22"/>
                            <w:szCs w:val="22"/>
                            <w:lang w:val="en-GB"/>
                          </w:rPr>
                          <w:t>cond</w:t>
                        </w:r>
                      </w:p>
                    </w:txbxContent>
                  </v:textbox>
                </v:rect>
                <v:shape id="Straight Arrow Connector 99" o:spid="_x0000_s1124" type="#_x0000_t32" style="position:absolute;left:2578;top:638;width:2341;height:3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" strokecolor="black [3213]" strokeweight="1pt">
                  <v:stroke endarrow="open" joinstyle="miter"/>
                </v:shape>
                <v:shape id="Straight Arrow Connector 103" o:spid="_x0000_s1125" type="#_x0000_t32" style="position:absolute;left:12096;top:580;width:793;height:74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" strokecolor="black [3213]" strokeweight="1pt">
                  <v:stroke endarrow="open" joinstyle="miter"/>
                </v:shape>
                <v:shape id="Straight Arrow Connector 104" o:spid="_x0000_s1126" type="#_x0000_t32" style="position:absolute;left:9465;top:580;width:2168;height:3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" strokecolor="black [3213]" strokeweight="1pt">
                  <v:stroke endarrow="open" joinstyle="miter"/>
                </v:shape>
                <v:shape id="Straight Arrow Connector 105" o:spid="_x0000_s1127" type="#_x0000_t32" style="position:absolute;left:19099;top:712;width:792;height:74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" strokecolor="black [3213]" strokeweight="1pt">
                  <v:stroke endarrow="open" joinstyle="miter"/>
                </v:shape>
                <v:shape id="Straight Arrow Connector 106" o:spid="_x0000_s1128" type="#_x0000_t32" style="position:absolute;left:16351;top:711;width:2285;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" strokecolor="black [3213]" strokeweight="1pt">
                  <v:stroke endarrow="open" joinstyle="miter"/>
                </v:shape>
                <v:shape id="Straight Arrow Connector 107" o:spid="_x0000_s1129" type="#_x0000_t32" style="position:absolute;left:26102;top:712;width:792;height:74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" strokecolor="black [3213]" strokeweight="1pt">
                  <v:stroke endarrow="open" joinstyle="miter"/>
                </v:shape>
                <v:shape id="Straight Arrow Connector 108" o:spid="_x0000_s1130" type="#_x0000_t32" style="position:absolute;left:23354;top:711;width:2285;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" strokecolor="black [3213]" strokeweight="1pt">
                  <v:stroke endarrow="open" joinstyle="miter"/>
                </v:shape>
                <w10:anchorlock/>
              </v:group>
            </w:pict>
          </mc:Fallback>
        </mc:AlternateContent>
      </w:r>
      <w:bookmarkStart w:id="0" w:name="_GoBack"/>
      <w:bookmarkEnd w:id="0"/>
    </w:p>
    <w:p w:rsidR="005A48EF" w:rsidRDefault="005A48EF" w:rsidP="005A48EF">
      <w:pPr>
        <w:jc w:val="both"/>
        <w:rPr>
          <w:lang w:val="en-GB"/>
        </w:rPr>
      </w:pPr>
    </w:p>
    <w:sectPr w:rsidR="005A48E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638" w:rsidRDefault="00637638" w:rsidP="00C15492">
      <w:pPr>
        <w:spacing w:after="0" w:line="240" w:lineRule="auto"/>
      </w:pPr>
      <w:r>
        <w:separator/>
      </w:r>
    </w:p>
  </w:endnote>
  <w:endnote w:type="continuationSeparator" w:id="0">
    <w:p w:rsidR="00637638" w:rsidRDefault="00637638"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C83" w:rsidRPr="00C15492" w:rsidRDefault="00356C83">
    <w:pPr>
      <w:pStyle w:val="Footer"/>
      <w:rPr>
        <w:sz w:val="12"/>
        <w:szCs w:val="12"/>
      </w:rPr>
    </w:pPr>
    <w:r w:rsidRPr="00C15492">
      <w:rPr>
        <w:sz w:val="12"/>
        <w:szCs w:val="12"/>
      </w:rPr>
      <w:t>© Marc Tanti (</w:t>
    </w:r>
    <w:hyperlink r:id="rId1" w:history="1">
      <w:r>
        <w:rPr>
          <w:rStyle w:val="Hyperlink"/>
          <w:sz w:val="12"/>
          <w:szCs w:val="12"/>
        </w:rPr>
        <w:t>https://github.com/mtanti</w:t>
      </w:r>
    </w:hyperlink>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3340B1">
      <w:rPr>
        <w:rStyle w:val="FooterChar"/>
        <w:noProof/>
        <w:sz w:val="12"/>
        <w:szCs w:val="12"/>
      </w:rPr>
      <w:t>3</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3340B1">
      <w:rPr>
        <w:rStyle w:val="FooterChar"/>
        <w:noProof/>
        <w:sz w:val="12"/>
        <w:szCs w:val="12"/>
      </w:rPr>
      <w:t>3</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638" w:rsidRDefault="00637638" w:rsidP="00C15492">
      <w:pPr>
        <w:spacing w:after="0" w:line="240" w:lineRule="auto"/>
      </w:pPr>
      <w:r>
        <w:separator/>
      </w:r>
    </w:p>
  </w:footnote>
  <w:footnote w:type="continuationSeparator" w:id="0">
    <w:p w:rsidR="00637638" w:rsidRDefault="00637638"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191F"/>
    <w:multiLevelType w:val="hybridMultilevel"/>
    <w:tmpl w:val="BBB6E6A6"/>
    <w:lvl w:ilvl="0" w:tplc="68CAA2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766D"/>
    <w:rsid w:val="000334C4"/>
    <w:rsid w:val="000445F6"/>
    <w:rsid w:val="000538DB"/>
    <w:rsid w:val="00056A59"/>
    <w:rsid w:val="00072E21"/>
    <w:rsid w:val="00084F9C"/>
    <w:rsid w:val="00092B9C"/>
    <w:rsid w:val="00094D7A"/>
    <w:rsid w:val="000A6099"/>
    <w:rsid w:val="000B7F5D"/>
    <w:rsid w:val="000D7615"/>
    <w:rsid w:val="000E3CAF"/>
    <w:rsid w:val="000E50A0"/>
    <w:rsid w:val="000E6394"/>
    <w:rsid w:val="000F449F"/>
    <w:rsid w:val="001004E5"/>
    <w:rsid w:val="00113090"/>
    <w:rsid w:val="0012225C"/>
    <w:rsid w:val="00136CD4"/>
    <w:rsid w:val="001428FE"/>
    <w:rsid w:val="00145614"/>
    <w:rsid w:val="001506DA"/>
    <w:rsid w:val="0015494D"/>
    <w:rsid w:val="00164E4E"/>
    <w:rsid w:val="00165485"/>
    <w:rsid w:val="0017752B"/>
    <w:rsid w:val="0018452B"/>
    <w:rsid w:val="00192129"/>
    <w:rsid w:val="00192533"/>
    <w:rsid w:val="00195B6E"/>
    <w:rsid w:val="001A39E2"/>
    <w:rsid w:val="001A6E31"/>
    <w:rsid w:val="001B248A"/>
    <w:rsid w:val="001B431E"/>
    <w:rsid w:val="001B6191"/>
    <w:rsid w:val="001E5242"/>
    <w:rsid w:val="001E7D4A"/>
    <w:rsid w:val="0020633A"/>
    <w:rsid w:val="0021114B"/>
    <w:rsid w:val="002212DE"/>
    <w:rsid w:val="002254F6"/>
    <w:rsid w:val="00226176"/>
    <w:rsid w:val="00227EC2"/>
    <w:rsid w:val="002365A0"/>
    <w:rsid w:val="00244140"/>
    <w:rsid w:val="00252ED6"/>
    <w:rsid w:val="002554DC"/>
    <w:rsid w:val="00256066"/>
    <w:rsid w:val="00256DB3"/>
    <w:rsid w:val="002603F0"/>
    <w:rsid w:val="002700C2"/>
    <w:rsid w:val="00271BEA"/>
    <w:rsid w:val="00273EF5"/>
    <w:rsid w:val="002828D5"/>
    <w:rsid w:val="00283523"/>
    <w:rsid w:val="0028414C"/>
    <w:rsid w:val="00285B57"/>
    <w:rsid w:val="002972D5"/>
    <w:rsid w:val="002A17DA"/>
    <w:rsid w:val="002C3043"/>
    <w:rsid w:val="002D2E8F"/>
    <w:rsid w:val="002E1A2C"/>
    <w:rsid w:val="002F6039"/>
    <w:rsid w:val="002F648B"/>
    <w:rsid w:val="00311C8E"/>
    <w:rsid w:val="00320C16"/>
    <w:rsid w:val="00325586"/>
    <w:rsid w:val="003339BE"/>
    <w:rsid w:val="003340B1"/>
    <w:rsid w:val="003536BA"/>
    <w:rsid w:val="00356C83"/>
    <w:rsid w:val="00371753"/>
    <w:rsid w:val="00381CED"/>
    <w:rsid w:val="00384702"/>
    <w:rsid w:val="00394013"/>
    <w:rsid w:val="003A013C"/>
    <w:rsid w:val="003A0E37"/>
    <w:rsid w:val="003A64BB"/>
    <w:rsid w:val="003A67D9"/>
    <w:rsid w:val="003B7BE0"/>
    <w:rsid w:val="003C2375"/>
    <w:rsid w:val="003C57E7"/>
    <w:rsid w:val="003D0B43"/>
    <w:rsid w:val="003E3040"/>
    <w:rsid w:val="003F53BB"/>
    <w:rsid w:val="0041055F"/>
    <w:rsid w:val="00413799"/>
    <w:rsid w:val="00414268"/>
    <w:rsid w:val="00426D30"/>
    <w:rsid w:val="00453BF6"/>
    <w:rsid w:val="00467A93"/>
    <w:rsid w:val="00470571"/>
    <w:rsid w:val="004748FE"/>
    <w:rsid w:val="00475B72"/>
    <w:rsid w:val="004800ED"/>
    <w:rsid w:val="00482C0D"/>
    <w:rsid w:val="004B32FD"/>
    <w:rsid w:val="004C351C"/>
    <w:rsid w:val="004C41B4"/>
    <w:rsid w:val="004D1D3C"/>
    <w:rsid w:val="004E2F98"/>
    <w:rsid w:val="004E3485"/>
    <w:rsid w:val="004E62DA"/>
    <w:rsid w:val="005123F4"/>
    <w:rsid w:val="0052719E"/>
    <w:rsid w:val="005345E2"/>
    <w:rsid w:val="00537EC3"/>
    <w:rsid w:val="005452F0"/>
    <w:rsid w:val="00546F86"/>
    <w:rsid w:val="00556560"/>
    <w:rsid w:val="00560369"/>
    <w:rsid w:val="00562FA4"/>
    <w:rsid w:val="005630A9"/>
    <w:rsid w:val="00565C43"/>
    <w:rsid w:val="00572AEE"/>
    <w:rsid w:val="00576820"/>
    <w:rsid w:val="00584A9A"/>
    <w:rsid w:val="00587B17"/>
    <w:rsid w:val="00591185"/>
    <w:rsid w:val="005920D9"/>
    <w:rsid w:val="00595C29"/>
    <w:rsid w:val="005A1932"/>
    <w:rsid w:val="005A48EF"/>
    <w:rsid w:val="005A5F97"/>
    <w:rsid w:val="005B67E2"/>
    <w:rsid w:val="005C34EC"/>
    <w:rsid w:val="005C4CD0"/>
    <w:rsid w:val="005D25A5"/>
    <w:rsid w:val="005D7B18"/>
    <w:rsid w:val="005E1B93"/>
    <w:rsid w:val="005E3873"/>
    <w:rsid w:val="005F4EF2"/>
    <w:rsid w:val="005F73FA"/>
    <w:rsid w:val="00600B8E"/>
    <w:rsid w:val="00611E57"/>
    <w:rsid w:val="0061650B"/>
    <w:rsid w:val="00617019"/>
    <w:rsid w:val="00624D99"/>
    <w:rsid w:val="006256F0"/>
    <w:rsid w:val="00633A82"/>
    <w:rsid w:val="00636C96"/>
    <w:rsid w:val="00637638"/>
    <w:rsid w:val="0064489C"/>
    <w:rsid w:val="00653F3B"/>
    <w:rsid w:val="00660682"/>
    <w:rsid w:val="0067005C"/>
    <w:rsid w:val="00670620"/>
    <w:rsid w:val="00671BDB"/>
    <w:rsid w:val="00682187"/>
    <w:rsid w:val="00692D7D"/>
    <w:rsid w:val="006A553C"/>
    <w:rsid w:val="006B7844"/>
    <w:rsid w:val="006F0FA0"/>
    <w:rsid w:val="006F13F8"/>
    <w:rsid w:val="006F6524"/>
    <w:rsid w:val="00700169"/>
    <w:rsid w:val="00701538"/>
    <w:rsid w:val="00702215"/>
    <w:rsid w:val="00704DBD"/>
    <w:rsid w:val="00707299"/>
    <w:rsid w:val="00707770"/>
    <w:rsid w:val="00723E51"/>
    <w:rsid w:val="00725661"/>
    <w:rsid w:val="00740487"/>
    <w:rsid w:val="007404A5"/>
    <w:rsid w:val="007732A0"/>
    <w:rsid w:val="00776CB9"/>
    <w:rsid w:val="007876D2"/>
    <w:rsid w:val="00787EAD"/>
    <w:rsid w:val="00791A68"/>
    <w:rsid w:val="007A093D"/>
    <w:rsid w:val="007A18C0"/>
    <w:rsid w:val="007A377B"/>
    <w:rsid w:val="007A64B8"/>
    <w:rsid w:val="007C03FD"/>
    <w:rsid w:val="007C7980"/>
    <w:rsid w:val="00816561"/>
    <w:rsid w:val="00820B03"/>
    <w:rsid w:val="008522E8"/>
    <w:rsid w:val="00894594"/>
    <w:rsid w:val="0089485D"/>
    <w:rsid w:val="008A1AF8"/>
    <w:rsid w:val="008A5174"/>
    <w:rsid w:val="008B33AC"/>
    <w:rsid w:val="008B5A90"/>
    <w:rsid w:val="008D4EFA"/>
    <w:rsid w:val="008D6054"/>
    <w:rsid w:val="008E2737"/>
    <w:rsid w:val="009045AF"/>
    <w:rsid w:val="00912A74"/>
    <w:rsid w:val="009133EA"/>
    <w:rsid w:val="009167C1"/>
    <w:rsid w:val="00926F60"/>
    <w:rsid w:val="00927741"/>
    <w:rsid w:val="0093246E"/>
    <w:rsid w:val="00936605"/>
    <w:rsid w:val="0094729A"/>
    <w:rsid w:val="00961495"/>
    <w:rsid w:val="0096220F"/>
    <w:rsid w:val="009639A3"/>
    <w:rsid w:val="00973372"/>
    <w:rsid w:val="00973689"/>
    <w:rsid w:val="0097586C"/>
    <w:rsid w:val="00980995"/>
    <w:rsid w:val="009A2932"/>
    <w:rsid w:val="009A6078"/>
    <w:rsid w:val="009B09F3"/>
    <w:rsid w:val="009B59FC"/>
    <w:rsid w:val="009B6F55"/>
    <w:rsid w:val="009C0B0F"/>
    <w:rsid w:val="009C1C92"/>
    <w:rsid w:val="009C42BA"/>
    <w:rsid w:val="009D7DD1"/>
    <w:rsid w:val="009E1597"/>
    <w:rsid w:val="009E1B3C"/>
    <w:rsid w:val="009F4437"/>
    <w:rsid w:val="009F4EE4"/>
    <w:rsid w:val="009F51E4"/>
    <w:rsid w:val="00A120F9"/>
    <w:rsid w:val="00A40B9B"/>
    <w:rsid w:val="00A44913"/>
    <w:rsid w:val="00A47E71"/>
    <w:rsid w:val="00A65317"/>
    <w:rsid w:val="00A659C6"/>
    <w:rsid w:val="00A80DDA"/>
    <w:rsid w:val="00A842E5"/>
    <w:rsid w:val="00A916ED"/>
    <w:rsid w:val="00A95A65"/>
    <w:rsid w:val="00AB6BE3"/>
    <w:rsid w:val="00AC0125"/>
    <w:rsid w:val="00AD03D4"/>
    <w:rsid w:val="00AD67B7"/>
    <w:rsid w:val="00AE20F9"/>
    <w:rsid w:val="00AE2234"/>
    <w:rsid w:val="00AE3C56"/>
    <w:rsid w:val="00B01A2C"/>
    <w:rsid w:val="00B21ADA"/>
    <w:rsid w:val="00B21E55"/>
    <w:rsid w:val="00B2520C"/>
    <w:rsid w:val="00B34FB8"/>
    <w:rsid w:val="00B34FF7"/>
    <w:rsid w:val="00B4376F"/>
    <w:rsid w:val="00B43B2A"/>
    <w:rsid w:val="00B45CE7"/>
    <w:rsid w:val="00B56963"/>
    <w:rsid w:val="00B56BEB"/>
    <w:rsid w:val="00B64D61"/>
    <w:rsid w:val="00B66C55"/>
    <w:rsid w:val="00B70565"/>
    <w:rsid w:val="00B729EF"/>
    <w:rsid w:val="00B76842"/>
    <w:rsid w:val="00B80427"/>
    <w:rsid w:val="00B83768"/>
    <w:rsid w:val="00B92AA5"/>
    <w:rsid w:val="00BA0626"/>
    <w:rsid w:val="00BB08B5"/>
    <w:rsid w:val="00BB0B51"/>
    <w:rsid w:val="00BB1E52"/>
    <w:rsid w:val="00BB7578"/>
    <w:rsid w:val="00BC0F67"/>
    <w:rsid w:val="00BC3A3D"/>
    <w:rsid w:val="00BE04D3"/>
    <w:rsid w:val="00BE472F"/>
    <w:rsid w:val="00BF3726"/>
    <w:rsid w:val="00BF4971"/>
    <w:rsid w:val="00C00E6B"/>
    <w:rsid w:val="00C06281"/>
    <w:rsid w:val="00C07BF6"/>
    <w:rsid w:val="00C15492"/>
    <w:rsid w:val="00C21A0A"/>
    <w:rsid w:val="00C22343"/>
    <w:rsid w:val="00C24DF9"/>
    <w:rsid w:val="00C2619C"/>
    <w:rsid w:val="00C27249"/>
    <w:rsid w:val="00C3168A"/>
    <w:rsid w:val="00C34A05"/>
    <w:rsid w:val="00C36E07"/>
    <w:rsid w:val="00C4022E"/>
    <w:rsid w:val="00C46CB6"/>
    <w:rsid w:val="00C512D7"/>
    <w:rsid w:val="00C61405"/>
    <w:rsid w:val="00C7133F"/>
    <w:rsid w:val="00C90104"/>
    <w:rsid w:val="00C94A9D"/>
    <w:rsid w:val="00CA03D5"/>
    <w:rsid w:val="00CA6A21"/>
    <w:rsid w:val="00CB2208"/>
    <w:rsid w:val="00CD4DEE"/>
    <w:rsid w:val="00CD4F88"/>
    <w:rsid w:val="00CD59D4"/>
    <w:rsid w:val="00CD7DF6"/>
    <w:rsid w:val="00CE5217"/>
    <w:rsid w:val="00CE6C4C"/>
    <w:rsid w:val="00CE6E6A"/>
    <w:rsid w:val="00CF0E2A"/>
    <w:rsid w:val="00CF5040"/>
    <w:rsid w:val="00D0766B"/>
    <w:rsid w:val="00D11F5E"/>
    <w:rsid w:val="00D129FA"/>
    <w:rsid w:val="00D12E47"/>
    <w:rsid w:val="00D152D2"/>
    <w:rsid w:val="00D17605"/>
    <w:rsid w:val="00D20F91"/>
    <w:rsid w:val="00D3668A"/>
    <w:rsid w:val="00D47ADB"/>
    <w:rsid w:val="00D76055"/>
    <w:rsid w:val="00D868B3"/>
    <w:rsid w:val="00D924BD"/>
    <w:rsid w:val="00DA428D"/>
    <w:rsid w:val="00DA78D0"/>
    <w:rsid w:val="00DB71BA"/>
    <w:rsid w:val="00DC1C60"/>
    <w:rsid w:val="00DC5BC4"/>
    <w:rsid w:val="00DC6320"/>
    <w:rsid w:val="00DD7DC7"/>
    <w:rsid w:val="00DE66A3"/>
    <w:rsid w:val="00DF793D"/>
    <w:rsid w:val="00E1177C"/>
    <w:rsid w:val="00E15086"/>
    <w:rsid w:val="00E15ED6"/>
    <w:rsid w:val="00E26C77"/>
    <w:rsid w:val="00E3229A"/>
    <w:rsid w:val="00E435B2"/>
    <w:rsid w:val="00E606AD"/>
    <w:rsid w:val="00E609AC"/>
    <w:rsid w:val="00E62091"/>
    <w:rsid w:val="00E712B4"/>
    <w:rsid w:val="00E81C48"/>
    <w:rsid w:val="00E95C9E"/>
    <w:rsid w:val="00EA0F26"/>
    <w:rsid w:val="00EA4A92"/>
    <w:rsid w:val="00EB29E4"/>
    <w:rsid w:val="00EB5FAD"/>
    <w:rsid w:val="00EB6A2A"/>
    <w:rsid w:val="00EB76C8"/>
    <w:rsid w:val="00EC4D5F"/>
    <w:rsid w:val="00EC61A7"/>
    <w:rsid w:val="00EC7C5A"/>
    <w:rsid w:val="00ED38A5"/>
    <w:rsid w:val="00EE328C"/>
    <w:rsid w:val="00EE38AD"/>
    <w:rsid w:val="00F13389"/>
    <w:rsid w:val="00F13A00"/>
    <w:rsid w:val="00F27E24"/>
    <w:rsid w:val="00F4527A"/>
    <w:rsid w:val="00F4684D"/>
    <w:rsid w:val="00F525D5"/>
    <w:rsid w:val="00F55375"/>
    <w:rsid w:val="00F554E3"/>
    <w:rsid w:val="00F56E59"/>
    <w:rsid w:val="00F66A32"/>
    <w:rsid w:val="00F66C68"/>
    <w:rsid w:val="00F708A3"/>
    <w:rsid w:val="00F73B14"/>
    <w:rsid w:val="00F76596"/>
    <w:rsid w:val="00F76E50"/>
    <w:rsid w:val="00F82D22"/>
    <w:rsid w:val="00F84BFC"/>
    <w:rsid w:val="00F91249"/>
    <w:rsid w:val="00F95FCF"/>
    <w:rsid w:val="00F9746B"/>
    <w:rsid w:val="00FA0D50"/>
    <w:rsid w:val="00FC5E54"/>
    <w:rsid w:val="00FD5732"/>
    <w:rsid w:val="00FE41B1"/>
    <w:rsid w:val="00FF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79AFD"/>
  <w15:chartTrackingRefBased/>
  <w15:docId w15:val="{99CBEB54-DACE-4435-94B2-0F543C6E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EB29E4"/>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B29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4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natural-language-engineering/article/where-to-put-the-image-in-an-image-caption-generator/A5B0ACFFE8E4AEAA5840DC61F93153F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tanti/deeplearningtutorial/blob/master/tensorflow_v1/09_-_Conditioned_sequence_generators/04_-_%20Conditioning_by_merge.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09_-_Conditioned_sequence_generators/03_-_%20Conditioning_by_par-inject.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tanti/deeplearningtutorial/blob/master/tensorflow_v1/09_-_Conditioned_sequence_generators/02_-_%20Conditioning_by_pre-inject.py" TargetMode="External"/><Relationship Id="rId4" Type="http://schemas.openxmlformats.org/officeDocument/2006/relationships/settings" Target="settings.xml"/><Relationship Id="rId9" Type="http://schemas.openxmlformats.org/officeDocument/2006/relationships/hyperlink" Target="https://github.com/mtanti/deeplearningtutorial/blob/master/tensorflow_v1/09_-_Conditioned_sequence_generators/01_-_Conditioning_by_init-inject.p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tant04@um.edu.m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27CF-5DF0-45A3-B130-718AA288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31068</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101</cp:revision>
  <cp:lastPrinted>2019-05-16T20:00:00Z</cp:lastPrinted>
  <dcterms:created xsi:type="dcterms:W3CDTF">2018-10-10T20:48:00Z</dcterms:created>
  <dcterms:modified xsi:type="dcterms:W3CDTF">2019-05-16T20:09:00Z</dcterms:modified>
</cp:coreProperties>
</file>