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EB29E4" w:rsidRDefault="00C15492" w:rsidP="00165485">
      <w:pPr>
        <w:pStyle w:val="Title"/>
        <w:rPr>
          <w:lang w:val="en-GB"/>
        </w:rPr>
      </w:pPr>
      <w:r w:rsidRPr="00EB29E4">
        <w:rPr>
          <w:lang w:val="en-GB"/>
        </w:rPr>
        <w:t xml:space="preserve">Topic </w:t>
      </w:r>
      <w:r w:rsidR="00B21ADA">
        <w:rPr>
          <w:lang w:val="en-GB"/>
        </w:rPr>
        <w:t>8</w:t>
      </w:r>
      <w:r w:rsidRPr="00EB29E4">
        <w:rPr>
          <w:lang w:val="en-GB"/>
        </w:rPr>
        <w:t xml:space="preserve">: </w:t>
      </w:r>
      <w:r w:rsidR="00252ED6">
        <w:rPr>
          <w:lang w:val="en-GB"/>
        </w:rPr>
        <w:t>Sequence generators</w:t>
      </w:r>
    </w:p>
    <w:p w:rsidR="00704DBD" w:rsidRPr="00EB29E4" w:rsidRDefault="00AB6BE3" w:rsidP="00704DBD">
      <w:pPr>
        <w:jc w:val="both"/>
        <w:rPr>
          <w:lang w:val="en-GB"/>
        </w:rPr>
      </w:pPr>
      <w:r>
        <w:rPr>
          <w:lang w:val="en-GB"/>
        </w:rPr>
        <w:t xml:space="preserve">One of the more interesting uses of neural networks is in sequence generation rather than classification. </w:t>
      </w:r>
      <w:r w:rsidR="00467A93">
        <w:rPr>
          <w:lang w:val="en-GB"/>
        </w:rPr>
        <w:t>This is usually used to generate text although any sequence can be generat</w:t>
      </w:r>
      <w:r w:rsidR="00356C83">
        <w:rPr>
          <w:lang w:val="en-GB"/>
        </w:rPr>
        <w:t>ed.</w:t>
      </w:r>
    </w:p>
    <w:p w:rsidR="00EB29E4" w:rsidRPr="00EB29E4" w:rsidRDefault="00704DBD" w:rsidP="00EB29E4">
      <w:pPr>
        <w:pStyle w:val="Heading1"/>
        <w:rPr>
          <w:lang w:val="en-GB"/>
        </w:rPr>
      </w:pPr>
      <w:r>
        <w:rPr>
          <w:lang w:val="en-GB"/>
        </w:rPr>
        <w:t>Deterministic generator</w:t>
      </w:r>
      <w:r w:rsidR="00E81C48">
        <w:rPr>
          <w:lang w:val="en-GB"/>
        </w:rPr>
        <w:t>s</w:t>
      </w:r>
    </w:p>
    <w:p w:rsidR="00E15086" w:rsidRPr="00EB29E4" w:rsidRDefault="00D507DB" w:rsidP="00EB29E4">
      <w:pPr>
        <w:rPr>
          <w:lang w:val="en-GB"/>
        </w:rPr>
      </w:pPr>
      <w:hyperlink r:id="rId8" w:history="1">
        <w:r w:rsidR="00653F3B" w:rsidRPr="0088559E">
          <w:rPr>
            <w:rStyle w:val="Hyperlink"/>
            <w:lang w:val="en-GB"/>
          </w:rPr>
          <w:t>https://github.com/mtanti/deeplearningtutorial/blob/master/tensorflow_v1/08_-_Sequence_generators/01_-_Deterministic_generators.py</w:t>
        </w:r>
      </w:hyperlink>
    </w:p>
    <w:p w:rsidR="00704DBD" w:rsidRDefault="00356C83" w:rsidP="00704DBD">
      <w:pPr>
        <w:jc w:val="both"/>
        <w:rPr>
          <w:lang w:val="en-GB"/>
        </w:rPr>
      </w:pPr>
      <w:r>
        <w:rPr>
          <w:lang w:val="en-GB"/>
        </w:rPr>
        <w:t>The simplest</w:t>
      </w:r>
      <w:r w:rsidR="00704DBD">
        <w:rPr>
          <w:lang w:val="en-GB"/>
        </w:rPr>
        <w:t xml:space="preserve"> way to generate a sequence is to use an RNN that always receives the same input at every time step (use a sequence of zero vectors for example)</w:t>
      </w:r>
      <w:r>
        <w:rPr>
          <w:lang w:val="en-GB"/>
        </w:rPr>
        <w:t>.</w:t>
      </w:r>
      <w:r w:rsidR="00704DBD">
        <w:rPr>
          <w:lang w:val="en-GB"/>
        </w:rPr>
        <w:t xml:space="preserve"> </w:t>
      </w:r>
      <w:r>
        <w:rPr>
          <w:lang w:val="en-GB"/>
        </w:rPr>
        <w:t>A</w:t>
      </w:r>
      <w:r w:rsidR="00704DBD">
        <w:rPr>
          <w:lang w:val="en-GB"/>
        </w:rPr>
        <w:t xml:space="preserve">ll the intermediate states (which would still be different at every time step even though the inputs are the same) </w:t>
      </w:r>
      <w:r>
        <w:rPr>
          <w:lang w:val="en-GB"/>
        </w:rPr>
        <w:t xml:space="preserve">can then be used </w:t>
      </w:r>
      <w:r w:rsidR="00704DBD">
        <w:rPr>
          <w:lang w:val="en-GB"/>
        </w:rPr>
        <w:t>to classify a</w:t>
      </w:r>
      <w:r>
        <w:rPr>
          <w:lang w:val="en-GB"/>
        </w:rPr>
        <w:t xml:space="preserve"> sequence</w:t>
      </w:r>
      <w:r w:rsidR="00704DBD">
        <w:rPr>
          <w:lang w:val="en-GB"/>
        </w:rPr>
        <w:t xml:space="preserve"> item at every time step. For example, each intermediate state would be sent to a softmax layer in order to classify a word, resulting in a different word being selected at every time step. By changing the length of the blank input sequence</w:t>
      </w:r>
      <w:r w:rsidR="00AA7C31">
        <w:rPr>
          <w:lang w:val="en-GB"/>
        </w:rPr>
        <w:t>,</w:t>
      </w:r>
      <w:r w:rsidR="00704DBD">
        <w:rPr>
          <w:lang w:val="en-GB"/>
        </w:rPr>
        <w:t xml:space="preserve"> you would be changing the maximum length of the output sentence. </w:t>
      </w:r>
      <w:r w:rsidR="00AA7C31">
        <w:rPr>
          <w:lang w:val="en-GB"/>
        </w:rPr>
        <w:t>Here is</w:t>
      </w:r>
      <w:r w:rsidR="00704DBD">
        <w:rPr>
          <w:lang w:val="en-GB"/>
        </w:rPr>
        <w:t xml:space="preserve"> an illustration:</w:t>
      </w:r>
    </w:p>
    <w:p w:rsidR="00704DBD" w:rsidRDefault="00C27249" w:rsidP="00C27249">
      <w:pPr>
        <w:jc w:val="center"/>
        <w:rPr>
          <w:lang w:val="en-GB"/>
        </w:rPr>
      </w:pPr>
      <w:r>
        <w:rPr>
          <w:noProof/>
          <w:lang w:eastAsia="en-US"/>
        </w:rPr>
        <mc:AlternateContent>
          <mc:Choice Requires="wpc">
            <w:drawing>
              <wp:inline distT="0" distB="0" distL="0" distR="0" wp14:anchorId="2BDB6A62" wp14:editId="1B8CEFFB">
                <wp:extent cx="2849245" cy="1458539"/>
                <wp:effectExtent l="0" t="0" r="27305" b="889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Oval 96"/>
                        <wps:cNvSpPr/>
                        <wps:spPr>
                          <a:xfrm>
                            <a:off x="2376598" y="741962"/>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679708" y="741880"/>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982428" y="742025"/>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86173" y="742126"/>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99" idx="6"/>
                          <a:endCxn id="98" idx="2"/>
                        </wps:cNvCnPr>
                        <wps:spPr>
                          <a:xfrm flipV="1">
                            <a:off x="716213" y="957045"/>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8" idx="6"/>
                          <a:endCxn id="97" idx="2"/>
                        </wps:cNvCnPr>
                        <wps:spPr>
                          <a:xfrm flipV="1">
                            <a:off x="1412468" y="956900"/>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97" idx="6"/>
                          <a:endCxn id="96" idx="2"/>
                        </wps:cNvCnPr>
                        <wps:spPr>
                          <a:xfrm>
                            <a:off x="2109748" y="956900"/>
                            <a:ext cx="266850" cy="8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endCxn id="99" idx="2"/>
                        </wps:cNvCnPr>
                        <wps:spPr>
                          <a:xfrm flipV="1">
                            <a:off x="35999" y="957146"/>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9" idx="0"/>
                          <a:endCxn id="125" idx="2"/>
                        </wps:cNvCnPr>
                        <wps:spPr>
                          <a:xfrm flipH="1" flipV="1">
                            <a:off x="500787" y="358984"/>
                            <a:ext cx="406" cy="38314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a:stCxn id="98" idx="0"/>
                          <a:endCxn id="126" idx="2"/>
                        </wps:cNvCnPr>
                        <wps:spPr>
                          <a:xfrm flipV="1">
                            <a:off x="1197448" y="358984"/>
                            <a:ext cx="569" cy="38304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a:stCxn id="97" idx="0"/>
                          <a:endCxn id="127" idx="2"/>
                        </wps:cNvCnPr>
                        <wps:spPr>
                          <a:xfrm flipV="1">
                            <a:off x="1894728" y="358984"/>
                            <a:ext cx="519" cy="38289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stCxn id="96" idx="0"/>
                          <a:endCxn id="128" idx="2"/>
                        </wps:cNvCnPr>
                        <wps:spPr>
                          <a:xfrm flipV="1">
                            <a:off x="2591618" y="358984"/>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5" name="Rectangle 125"/>
                        <wps:cNvSpPr/>
                        <wps:spPr>
                          <a:xfrm>
                            <a:off x="242977"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7249" w:rsidRPr="00E3229A" w:rsidRDefault="00E3229A" w:rsidP="00C27249">
                              <w:pPr>
                                <w:jc w:val="center"/>
                                <w:rPr>
                                  <w:color w:val="000000" w:themeColor="text1"/>
                                  <w:vertAlign w:val="superscript"/>
                                  <w:lang w:val="en-GB"/>
                                </w:rPr>
                              </w:pPr>
                              <w:r>
                                <w:rPr>
                                  <w:color w:val="000000" w:themeColor="text1"/>
                                  <w:lang w:val="en-GB"/>
                                </w:rPr>
                                <w:t>y</w:t>
                              </w:r>
                              <w:r>
                                <w:rPr>
                                  <w:color w:val="000000" w:themeColor="text1"/>
                                  <w:vertAlign w:val="superscript"/>
                                  <w:lang w:val="en-GB"/>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6" name="Rectangle 126"/>
                        <wps:cNvSpPr/>
                        <wps:spPr>
                          <a:xfrm>
                            <a:off x="940207"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7249" w:rsidRDefault="00E3229A" w:rsidP="00C27249">
                              <w:pPr>
                                <w:jc w:val="center"/>
                                <w:rPr>
                                  <w:sz w:val="24"/>
                                  <w:szCs w:val="24"/>
                                </w:rPr>
                              </w:pPr>
                              <w:r>
                                <w:rPr>
                                  <w:color w:val="000000" w:themeColor="text1"/>
                                  <w:lang w:val="en-GB"/>
                                </w:rPr>
                                <w:t>y</w:t>
                              </w:r>
                              <w:r>
                                <w:rPr>
                                  <w:color w:val="000000" w:themeColor="text1"/>
                                  <w:vertAlign w:val="superscript"/>
                                  <w:lang w:val="en-GB"/>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7" name="Rectangle 127"/>
                        <wps:cNvSpPr/>
                        <wps:spPr>
                          <a:xfrm>
                            <a:off x="1637437"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7249" w:rsidRDefault="00DB71BA" w:rsidP="00C27249">
                              <w:pPr>
                                <w:jc w:val="center"/>
                                <w:rPr>
                                  <w:sz w:val="24"/>
                                  <w:szCs w:val="24"/>
                                </w:rPr>
                              </w:pPr>
                              <w:r>
                                <w:rPr>
                                  <w:color w:val="000000" w:themeColor="text1"/>
                                  <w:lang w:val="en-GB"/>
                                </w:rPr>
                                <w:t>y</w:t>
                              </w:r>
                              <w:r>
                                <w:rPr>
                                  <w:color w:val="000000" w:themeColor="text1"/>
                                  <w:vertAlign w:val="superscript"/>
                                  <w:lang w:val="en-GB"/>
                                </w:rPr>
                                <w:t>3</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8" name="Rectangle 128"/>
                        <wps:cNvSpPr/>
                        <wps:spPr>
                          <a:xfrm>
                            <a:off x="2334032"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7249" w:rsidRDefault="00DB71BA" w:rsidP="00C27249">
                              <w:pPr>
                                <w:jc w:val="center"/>
                                <w:rPr>
                                  <w:sz w:val="24"/>
                                  <w:szCs w:val="24"/>
                                </w:rPr>
                              </w:pPr>
                              <w:r>
                                <w:rPr>
                                  <w:color w:val="000000" w:themeColor="text1"/>
                                  <w:lang w:val="en-GB"/>
                                </w:rPr>
                                <w:t>y</w:t>
                              </w:r>
                              <w:r>
                                <w:rPr>
                                  <w:color w:val="000000" w:themeColor="text1"/>
                                  <w:vertAlign w:val="superscript"/>
                                  <w:lang w:val="en-GB"/>
                                </w:rPr>
                                <w:t>4</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00" name="Straight Arrow Connector 100"/>
                        <wps:cNvCnPr/>
                        <wps:spPr>
                          <a:xfrm flipH="1" flipV="1">
                            <a:off x="500787" y="1172022"/>
                            <a:ext cx="406"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1197448" y="1172022"/>
                            <a:ext cx="569"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1894728" y="1172022"/>
                            <a:ext cx="519"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V="1">
                            <a:off x="2591618" y="1172022"/>
                            <a:ext cx="224" cy="25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BDB6A62" id="Canvas 9" o:spid="_x0000_s1026" editas="canvas" style="width:224.35pt;height:114.85pt;mso-position-horizontal-relative:char;mso-position-vertical-relative:line" coordsize="28492,14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492;height:14579;visibility:visible;mso-wrap-style:square">
                  <v:fill o:detectmouseclick="t"/>
                  <v:path o:connecttype="none"/>
                </v:shape>
                <v:oval id="Oval 96" o:spid="_x0000_s1028" style="position:absolute;left:23765;top:7419;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" fillcolor="white [3212]" strokecolor="black [3213]" strokeweight="1pt">
                  <v:stroke joinstyle="miter"/>
                </v:oval>
                <v:oval id="Oval 97" o:spid="_x0000_s1029" style="position:absolute;left:16797;top:7418;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" fillcolor="white [3212]" strokecolor="black [3213]" strokeweight="1pt">
                  <v:stroke joinstyle="miter"/>
                </v:oval>
                <v:oval id="Oval 98" o:spid="_x0000_s1030" style="position:absolute;left:9824;top:7420;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" fillcolor="white [3212]" strokecolor="black [3213]" strokeweight="1pt">
                  <v:stroke joinstyle="miter"/>
                </v:oval>
                <v:oval id="Oval 99" o:spid="_x0000_s1031" style="position:absolute;left:2861;top:7421;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" fillcolor="white [3212]" strokecolor="black [3213]" strokeweight="1pt">
                  <v:stroke joinstyle="miter"/>
                </v:oval>
                <v:shapetype id="_x0000_t32" coordsize="21600,21600" o:spt="32" o:oned="t" path="m,l21600,21600e" filled="f">
                  <v:path arrowok="t" fillok="f" o:connecttype="none"/>
                  <o:lock v:ext="edit" shapetype="t"/>
                </v:shapetype>
                <v:shape id="Straight Arrow Connector 101" o:spid="_x0000_s1032" type="#_x0000_t32" style="position:absolute;left:7162;top:9570;width:26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" strokecolor="black [3213]" strokeweight="1pt">
                  <v:stroke endarrow="open" joinstyle="miter"/>
                </v:shape>
                <v:shape id="Straight Arrow Connector 102" o:spid="_x0000_s1033" type="#_x0000_t32" style="position:absolute;left:14124;top:9569;width:267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" strokecolor="black [3213]" strokeweight="1pt">
                  <v:stroke endarrow="open" joinstyle="miter"/>
                </v:shape>
                <v:shape id="Straight Arrow Connector 103" o:spid="_x0000_s1034" type="#_x0000_t32" style="position:absolute;left:21097;top:9569;width:2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" strokecolor="black [3213]" strokeweight="1pt">
                  <v:stroke endarrow="open" joinstyle="miter"/>
                </v:shape>
                <v:shape id="Straight Arrow Connector 104" o:spid="_x0000_s1035" type="#_x0000_t32" style="position:absolute;left:359;top:9571;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" strokecolor="black [3213]" strokeweight="1pt">
                  <v:stroke endarrow="open" joinstyle="miter"/>
                </v:shape>
                <v:shape id="Straight Arrow Connector 117" o:spid="_x0000_s1036" type="#_x0000_t32" style="position:absolute;left:5007;top:3589;width:4;height:3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" strokecolor="black [3213]" strokeweight="1pt">
                  <v:stroke endarrow="open" joinstyle="miter"/>
                </v:shape>
                <v:shape id="Straight Arrow Connector 118" o:spid="_x0000_s1037" type="#_x0000_t32" style="position:absolute;left:11974;top:3589;width:6;height:38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" strokecolor="black [3213]" strokeweight="1pt">
                  <v:stroke endarrow="open" joinstyle="miter"/>
                </v:shape>
                <v:shape id="Straight Arrow Connector 119" o:spid="_x0000_s1038" type="#_x0000_t32" style="position:absolute;left:18947;top:3589;width:5;height:3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" strokecolor="black [3213]" strokeweight="1pt">
                  <v:stroke endarrow="open" joinstyle="miter"/>
                </v:shape>
                <v:shape id="Straight Arrow Connector 120" o:spid="_x0000_s1039" type="#_x0000_t32" style="position:absolute;left:25916;top:3589;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" strokecolor="black [3213]" strokeweight="1pt">
                  <v:stroke endarrow="open" joinstyle="miter"/>
                </v:shape>
                <v:rect id="Rectangle 125" o:spid="_x0000_s1040" style="position:absolute;left:2429;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" fillcolor="white [3212]" strokecolor="black [3213]" strokeweight="1pt">
                  <v:textbox inset="1mm,,1mm">
                    <w:txbxContent>
                      <w:p w:rsidR="00C27249" w:rsidRPr="00E3229A" w:rsidRDefault="00E3229A" w:rsidP="00C27249">
                        <w:pPr>
                          <w:jc w:val="center"/>
                          <w:rPr>
                            <w:color w:val="000000" w:themeColor="text1"/>
                            <w:vertAlign w:val="superscript"/>
                            <w:lang w:val="en-GB"/>
                          </w:rPr>
                        </w:pPr>
                        <w:r>
                          <w:rPr>
                            <w:color w:val="000000" w:themeColor="text1"/>
                            <w:lang w:val="en-GB"/>
                          </w:rPr>
                          <w:t>y</w:t>
                        </w:r>
                        <w:r>
                          <w:rPr>
                            <w:color w:val="000000" w:themeColor="text1"/>
                            <w:vertAlign w:val="superscript"/>
                            <w:lang w:val="en-GB"/>
                          </w:rPr>
                          <w:t>1</w:t>
                        </w:r>
                      </w:p>
                    </w:txbxContent>
                  </v:textbox>
                </v:rect>
                <v:rect id="Rectangle 126" o:spid="_x0000_s1041" style="position:absolute;left:9402;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" fillcolor="white [3212]" strokecolor="black [3213]" strokeweight="1pt">
                  <v:textbox inset="1mm,,1mm">
                    <w:txbxContent>
                      <w:p w:rsidR="00C27249" w:rsidRDefault="00E3229A" w:rsidP="00C27249">
                        <w:pPr>
                          <w:jc w:val="center"/>
                          <w:rPr>
                            <w:sz w:val="24"/>
                            <w:szCs w:val="24"/>
                          </w:rPr>
                        </w:pPr>
                        <w:r>
                          <w:rPr>
                            <w:color w:val="000000" w:themeColor="text1"/>
                            <w:lang w:val="en-GB"/>
                          </w:rPr>
                          <w:t>y</w:t>
                        </w:r>
                        <w:r>
                          <w:rPr>
                            <w:color w:val="000000" w:themeColor="text1"/>
                            <w:vertAlign w:val="superscript"/>
                            <w:lang w:val="en-GB"/>
                          </w:rPr>
                          <w:t>2</w:t>
                        </w:r>
                      </w:p>
                    </w:txbxContent>
                  </v:textbox>
                </v:rect>
                <v:rect id="Rectangle 127" o:spid="_x0000_s1042" style="position:absolute;left:16374;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" fillcolor="white [3212]" strokecolor="black [3213]" strokeweight="1pt">
                  <v:textbox inset="1mm,,1mm">
                    <w:txbxContent>
                      <w:p w:rsidR="00C27249" w:rsidRDefault="00DB71BA" w:rsidP="00C27249">
                        <w:pPr>
                          <w:jc w:val="center"/>
                          <w:rPr>
                            <w:sz w:val="24"/>
                            <w:szCs w:val="24"/>
                          </w:rPr>
                        </w:pPr>
                        <w:r>
                          <w:rPr>
                            <w:color w:val="000000" w:themeColor="text1"/>
                            <w:lang w:val="en-GB"/>
                          </w:rPr>
                          <w:t>y</w:t>
                        </w:r>
                        <w:r>
                          <w:rPr>
                            <w:color w:val="000000" w:themeColor="text1"/>
                            <w:vertAlign w:val="superscript"/>
                            <w:lang w:val="en-GB"/>
                          </w:rPr>
                          <w:t>3</w:t>
                        </w:r>
                      </w:p>
                    </w:txbxContent>
                  </v:textbox>
                </v:rect>
                <v:rect id="Rectangle 128" o:spid="_x0000_s1043" style="position:absolute;left:23340;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" fillcolor="white [3212]" strokecolor="black [3213]" strokeweight="1pt">
                  <v:textbox inset="1mm,,1mm">
                    <w:txbxContent>
                      <w:p w:rsidR="00C27249" w:rsidRDefault="00DB71BA" w:rsidP="00C27249">
                        <w:pPr>
                          <w:jc w:val="center"/>
                          <w:rPr>
                            <w:sz w:val="24"/>
                            <w:szCs w:val="24"/>
                          </w:rPr>
                        </w:pPr>
                        <w:r>
                          <w:rPr>
                            <w:color w:val="000000" w:themeColor="text1"/>
                            <w:lang w:val="en-GB"/>
                          </w:rPr>
                          <w:t>y</w:t>
                        </w:r>
                        <w:r>
                          <w:rPr>
                            <w:color w:val="000000" w:themeColor="text1"/>
                            <w:vertAlign w:val="superscript"/>
                            <w:lang w:val="en-GB"/>
                          </w:rPr>
                          <w:t>4</w:t>
                        </w:r>
                      </w:p>
                    </w:txbxContent>
                  </v:textbox>
                </v:rect>
                <v:shape id="Straight Arrow Connector 100" o:spid="_x0000_s1044" type="#_x0000_t32" style="position:absolute;left:5007;top:11720;width:4;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" strokecolor="black [3213]" strokeweight="1pt">
                  <v:stroke endarrow="open" joinstyle="miter"/>
                </v:shape>
                <v:shape id="Straight Arrow Connector 129" o:spid="_x0000_s1045" type="#_x0000_t32" style="position:absolute;left:11974;top:11720;width:6;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" strokecolor="black [3213]" strokeweight="1pt">
                  <v:stroke endarrow="open" joinstyle="miter"/>
                </v:shape>
                <v:shape id="Straight Arrow Connector 130" o:spid="_x0000_s1046" type="#_x0000_t32" style="position:absolute;left:18947;top:11720;width:5;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" strokecolor="black [3213]" strokeweight="1pt">
                  <v:stroke endarrow="open" joinstyle="miter"/>
                </v:shape>
                <v:shape id="Straight Arrow Connector 131" o:spid="_x0000_s1047" type="#_x0000_t32" style="position:absolute;left:25916;top:11720;width:2;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" strokecolor="black [3213]" strokeweight="1pt">
                  <v:stroke endarrow="open" joinstyle="miter"/>
                </v:shape>
                <w10:anchorlock/>
              </v:group>
            </w:pict>
          </mc:Fallback>
        </mc:AlternateContent>
      </w:r>
    </w:p>
    <w:p w:rsidR="001A6E31" w:rsidRDefault="00AA7C31" w:rsidP="001A6E31">
      <w:pPr>
        <w:jc w:val="both"/>
        <w:rPr>
          <w:lang w:val="en-GB"/>
        </w:rPr>
      </w:pPr>
      <w:r>
        <w:rPr>
          <w:lang w:val="en-GB"/>
        </w:rPr>
        <w:t>In the provided script</w:t>
      </w:r>
      <w:r w:rsidR="001A6E31">
        <w:rPr>
          <w:lang w:val="en-GB"/>
        </w:rPr>
        <w:t xml:space="preserve">, </w:t>
      </w:r>
      <w:r w:rsidR="0097626A">
        <w:rPr>
          <w:lang w:val="en-GB"/>
        </w:rPr>
        <w:t>a</w:t>
      </w:r>
      <w:r w:rsidR="0097626A">
        <w:rPr>
          <w:lang w:val="en-GB"/>
        </w:rPr>
        <w:t xml:space="preserve"> neural network is trained to generate an alternating bit</w:t>
      </w:r>
      <w:r w:rsidR="0097626A">
        <w:rPr>
          <w:lang w:val="en-GB"/>
        </w:rPr>
        <w:t xml:space="preserve"> (0, 1, 0, 1, …)</w:t>
      </w:r>
      <w:bookmarkStart w:id="0" w:name="_GoBack"/>
      <w:bookmarkEnd w:id="0"/>
      <w:r w:rsidR="0097626A">
        <w:rPr>
          <w:lang w:val="en-GB"/>
        </w:rPr>
        <w:t>.</w:t>
      </w:r>
      <w:r w:rsidR="0097626A">
        <w:rPr>
          <w:lang w:val="en-GB"/>
        </w:rPr>
        <w:t xml:space="preserve"> T</w:t>
      </w:r>
      <w:r w:rsidR="001A6E31">
        <w:rPr>
          <w:lang w:val="en-GB"/>
        </w:rPr>
        <w:t>he constant input at each time step is a learned vector, just like the initial state. It is then replicated for each time step needed. The number of time steps needed is an integer input.</w:t>
      </w:r>
      <w:r w:rsidR="00164E4E">
        <w:rPr>
          <w:lang w:val="en-GB"/>
        </w:rPr>
        <w:t xml:space="preserve"> The output of the neural network is a sequence of softmaxes which are then reduced to their argmax in order to get the position of the m</w:t>
      </w:r>
      <w:r w:rsidR="0097626A">
        <w:rPr>
          <w:lang w:val="en-GB"/>
        </w:rPr>
        <w:t>aximum element in each softmax.</w:t>
      </w:r>
    </w:p>
    <w:p w:rsidR="006A553C" w:rsidRPr="00EB29E4" w:rsidRDefault="006A553C" w:rsidP="006A553C">
      <w:pPr>
        <w:pStyle w:val="Heading1"/>
        <w:rPr>
          <w:lang w:val="en-GB"/>
        </w:rPr>
      </w:pPr>
      <w:r>
        <w:rPr>
          <w:lang w:val="en-GB"/>
        </w:rPr>
        <w:t xml:space="preserve">One </w:t>
      </w:r>
      <w:r w:rsidR="00C61405">
        <w:rPr>
          <w:lang w:val="en-GB"/>
        </w:rPr>
        <w:t>output</w:t>
      </w:r>
      <w:r>
        <w:rPr>
          <w:lang w:val="en-GB"/>
        </w:rPr>
        <w:t xml:space="preserve"> at a time</w:t>
      </w:r>
    </w:p>
    <w:p w:rsidR="006A553C" w:rsidRDefault="00D507DB" w:rsidP="006A553C">
      <w:pPr>
        <w:jc w:val="both"/>
        <w:rPr>
          <w:lang w:val="en-GB"/>
        </w:rPr>
      </w:pPr>
      <w:hyperlink r:id="rId9" w:history="1">
        <w:r w:rsidR="00C61405" w:rsidRPr="0088559E">
          <w:rPr>
            <w:rStyle w:val="Hyperlink"/>
            <w:lang w:val="en-GB"/>
          </w:rPr>
          <w:t>https://github.com/mtanti/deeplearningtutorial/blob/master/tensorflow_v1/08_-_Sequence_generators/02_-_One_output_at_a_time.py</w:t>
        </w:r>
      </w:hyperlink>
    </w:p>
    <w:p w:rsidR="006A553C" w:rsidRDefault="00C61405" w:rsidP="006A553C">
      <w:pPr>
        <w:jc w:val="both"/>
        <w:rPr>
          <w:lang w:val="en-GB"/>
        </w:rPr>
      </w:pPr>
      <w:r>
        <w:rPr>
          <w:lang w:val="en-GB"/>
        </w:rPr>
        <w:t>One thing that might be confusing you about using RNNs to generate a sequence is how you have to generate a sequence from beginning to end rather than one output at a time. Shouldn’t RNNs be able to work sequentially for any number of steps without needing to establish the number beforehand? This is true, but it requires that you get the RNN’s state and supply it as an input rather than allow the dynamic_rnn functi</w:t>
      </w:r>
      <w:r w:rsidR="00EB3351">
        <w:rPr>
          <w:lang w:val="en-GB"/>
        </w:rPr>
        <w:t xml:space="preserve">on to manage that state for you, as shown in the following diagram. </w:t>
      </w:r>
    </w:p>
    <w:p w:rsidR="00EB3351" w:rsidRDefault="00EB3351" w:rsidP="00EB3351">
      <w:pPr>
        <w:jc w:val="center"/>
        <w:rPr>
          <w:lang w:val="en-GB"/>
        </w:rPr>
      </w:pPr>
      <w:r w:rsidRPr="00EB29E4">
        <w:rPr>
          <w:noProof/>
          <w:lang w:eastAsia="en-US"/>
        </w:rPr>
        <w:lastRenderedPageBreak/>
        <mc:AlternateContent>
          <mc:Choice Requires="wpc">
            <w:drawing>
              <wp:inline distT="0" distB="0" distL="0" distR="0" wp14:anchorId="661D6720" wp14:editId="110A35EE">
                <wp:extent cx="1170305" cy="164708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1978" y="0"/>
                            <a:ext cx="417559" cy="755880"/>
                          </a:xfrm>
                          <a:prstGeom prst="rect">
                            <a:avLst/>
                          </a:prstGeom>
                          <a:solidFill>
                            <a:schemeClr val="accent6">
                              <a:lumMod val="20000"/>
                              <a:lumOff val="80000"/>
                            </a:schemeClr>
                          </a:solidFill>
                          <a:ln w="12700">
                            <a:solidFill>
                              <a:prstClr val="black"/>
                            </a:solidFill>
                          </a:ln>
                        </wps:spPr>
                        <wps:txbx>
                          <w:txbxContent>
                            <w:p w:rsidR="00EB3351" w:rsidRPr="001956F1" w:rsidRDefault="00EB3351" w:rsidP="00EB3351">
                              <w:pPr>
                                <w:jc w:val="center"/>
                                <w:rPr>
                                  <w:sz w:val="24"/>
                                  <w:vertAlign w:val="superscript"/>
                                  <w:lang w:val="en-GB"/>
                                </w:rPr>
                              </w:pPr>
                              <w:r w:rsidRPr="001956F1">
                                <w:rPr>
                                  <w:sz w:val="24"/>
                                  <w:lang w:val="en-GB"/>
                                </w:rPr>
                                <w:t>state</w:t>
                              </w:r>
                              <w:r w:rsidRPr="001956F1">
                                <w:rPr>
                                  <w:sz w:val="24"/>
                                  <w:vertAlign w:val="superscript"/>
                                  <w:lang w:val="en-GB"/>
                                </w:rPr>
                                <w:t>t-1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855201"/>
                            <a:ext cx="417559" cy="755880"/>
                          </a:xfrm>
                          <a:prstGeom prst="rect">
                            <a:avLst/>
                          </a:prstGeom>
                          <a:solidFill>
                            <a:schemeClr val="accent1">
                              <a:lumMod val="20000"/>
                              <a:lumOff val="80000"/>
                            </a:schemeClr>
                          </a:solidFill>
                          <a:ln w="12700">
                            <a:solidFill>
                              <a:prstClr val="black"/>
                            </a:solidFill>
                          </a:ln>
                        </wps:spPr>
                        <wps:txbx>
                          <w:txbxContent>
                            <w:p w:rsidR="00EB3351" w:rsidRPr="001956F1" w:rsidRDefault="00EB3351" w:rsidP="00EB3351">
                              <w:pPr>
                                <w:jc w:val="center"/>
                                <w:rPr>
                                  <w:sz w:val="24"/>
                                  <w:vertAlign w:val="superscript"/>
                                  <w:lang w:val="en-GB"/>
                                </w:rPr>
                              </w:pPr>
                              <w:r w:rsidRPr="001956F1">
                                <w:rPr>
                                  <w:sz w:val="24"/>
                                  <w:lang w:val="en-GB"/>
                                </w:rPr>
                                <w:t>input</w:t>
                              </w:r>
                              <w:r w:rsidRPr="001956F1">
                                <w:rPr>
                                  <w:sz w:val="24"/>
                                  <w:vertAlign w:val="superscript"/>
                                  <w:lang w:val="en-GB"/>
                                </w:rPr>
                                <w:t>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17186" y="0"/>
                            <a:ext cx="417559" cy="755880"/>
                          </a:xfrm>
                          <a:prstGeom prst="rect">
                            <a:avLst/>
                          </a:prstGeom>
                          <a:solidFill>
                            <a:schemeClr val="accent6">
                              <a:lumMod val="20000"/>
                              <a:lumOff val="80000"/>
                            </a:schemeClr>
                          </a:solidFill>
                          <a:ln w="12700">
                            <a:solidFill>
                              <a:prstClr val="black"/>
                            </a:solidFill>
                          </a:ln>
                        </wps:spPr>
                        <wps:txbx>
                          <w:txbxContent>
                            <w:p w:rsidR="00EB3351" w:rsidRPr="001956F1" w:rsidRDefault="00EB3351" w:rsidP="00EB3351">
                              <w:pPr>
                                <w:jc w:val="center"/>
                                <w:rPr>
                                  <w:sz w:val="24"/>
                                  <w:vertAlign w:val="superscript"/>
                                  <w:lang w:val="en-GB"/>
                                </w:rPr>
                              </w:pPr>
                              <w:r w:rsidRPr="001956F1">
                                <w:rPr>
                                  <w:sz w:val="24"/>
                                  <w:lang w:val="en-GB"/>
                                </w:rPr>
                                <w:t>state</w:t>
                              </w:r>
                              <w:r w:rsidRPr="001956F1">
                                <w:rPr>
                                  <w:sz w:val="24"/>
                                  <w:vertAlign w:val="superscript"/>
                                  <w:lang w:val="en-GB"/>
                                </w:rPr>
                                <w:t>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419537" y="37782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417559" y="57785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1D6720" id="Canvas 19" o:spid="_x0000_s1048" editas="canvas" style="width:92.15pt;height:129.7pt;mso-position-horizontal-relative:char;mso-position-vertical-relative:line" coordsize="11703,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11703;height:16465;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50" type="#_x0000_t202" style="position:absolute;left:19;width:4176;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" fillcolor="#e2efd9 [665]" strokeweight="1pt">
                  <v:textbox style="layout-flow:vertical-ideographic">
                    <w:txbxContent>
                      <w:p w:rsidR="00EB3351" w:rsidRPr="001956F1" w:rsidRDefault="00EB3351" w:rsidP="00EB3351">
                        <w:pPr>
                          <w:jc w:val="center"/>
                          <w:rPr>
                            <w:sz w:val="24"/>
                            <w:vertAlign w:val="superscript"/>
                            <w:lang w:val="en-GB"/>
                          </w:rPr>
                        </w:pPr>
                        <w:r w:rsidRPr="001956F1">
                          <w:rPr>
                            <w:sz w:val="24"/>
                            <w:lang w:val="en-GB"/>
                          </w:rPr>
                          <w:t>state</w:t>
                        </w:r>
                        <w:r w:rsidRPr="001956F1">
                          <w:rPr>
                            <w:sz w:val="24"/>
                            <w:vertAlign w:val="superscript"/>
                            <w:lang w:val="en-GB"/>
                          </w:rPr>
                          <w:t>t-1</w:t>
                        </w:r>
                      </w:p>
                    </w:txbxContent>
                  </v:textbox>
                </v:shape>
                <v:shape id="Text Box 14" o:spid="_x0000_s1051" type="#_x0000_t202" style="position:absolute;top:8552;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" fillcolor="#deeaf6 [660]" strokeweight="1pt">
                  <v:textbox style="layout-flow:vertical-ideographic">
                    <w:txbxContent>
                      <w:p w:rsidR="00EB3351" w:rsidRPr="001956F1" w:rsidRDefault="00EB3351" w:rsidP="00EB3351">
                        <w:pPr>
                          <w:jc w:val="center"/>
                          <w:rPr>
                            <w:sz w:val="24"/>
                            <w:vertAlign w:val="superscript"/>
                            <w:lang w:val="en-GB"/>
                          </w:rPr>
                        </w:pPr>
                        <w:r w:rsidRPr="001956F1">
                          <w:rPr>
                            <w:sz w:val="24"/>
                            <w:lang w:val="en-GB"/>
                          </w:rPr>
                          <w:t>input</w:t>
                        </w:r>
                        <w:r w:rsidRPr="001956F1">
                          <w:rPr>
                            <w:sz w:val="24"/>
                            <w:vertAlign w:val="superscript"/>
                            <w:lang w:val="en-GB"/>
                          </w:rPr>
                          <w:t>t</w:t>
                        </w:r>
                      </w:p>
                    </w:txbxContent>
                  </v:textbox>
                </v:shape>
                <v:shape id="Text Box 16" o:spid="_x0000_s1052" type="#_x0000_t202" style="position:absolute;left:7171;width:4176;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" fillcolor="#e2efd9 [665]" strokeweight="1pt">
                  <v:textbox style="layout-flow:vertical-ideographic">
                    <w:txbxContent>
                      <w:p w:rsidR="00EB3351" w:rsidRPr="001956F1" w:rsidRDefault="00EB3351" w:rsidP="00EB3351">
                        <w:pPr>
                          <w:jc w:val="center"/>
                          <w:rPr>
                            <w:sz w:val="24"/>
                            <w:vertAlign w:val="superscript"/>
                            <w:lang w:val="en-GB"/>
                          </w:rPr>
                        </w:pPr>
                        <w:r w:rsidRPr="001956F1">
                          <w:rPr>
                            <w:sz w:val="24"/>
                            <w:lang w:val="en-GB"/>
                          </w:rPr>
                          <w:t>state</w:t>
                        </w:r>
                        <w:r w:rsidRPr="001956F1">
                          <w:rPr>
                            <w:sz w:val="24"/>
                            <w:vertAlign w:val="superscript"/>
                            <w:lang w:val="en-GB"/>
                          </w:rPr>
                          <w:t>t</w:t>
                        </w:r>
                      </w:p>
                    </w:txbxContent>
                  </v:textbox>
                </v:shape>
                <v:shapetype id="_x0000_t32" coordsize="21600,21600" o:spt="32" o:oned="t" path="m,l21600,21600e" filled="f">
                  <v:path arrowok="t" fillok="f" o:connecttype="none"/>
                  <o:lock v:ext="edit" shapetype="t"/>
                </v:shapetype>
                <v:shape id="Straight Arrow Connector 17" o:spid="_x0000_s1053" type="#_x0000_t32" style="position:absolute;left:4195;top:3778;width: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" strokecolor="black [3213]" strokeweight="1pt">
                  <v:stroke endarrow="open" joinstyle="miter"/>
                </v:shape>
                <v:shape id="Straight Arrow Connector 18" o:spid="_x0000_s1054" type="#_x0000_t32" style="position:absolute;left:4175;top:5778;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U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" strokecolor="black [3213]" strokeweight="1pt">
                  <v:stroke endarrow="open" joinstyle="miter"/>
                </v:shape>
                <w10:anchorlock/>
              </v:group>
            </w:pict>
          </mc:Fallback>
        </mc:AlternateContent>
      </w:r>
    </w:p>
    <w:p w:rsidR="00C61405" w:rsidRPr="00EB29E4" w:rsidRDefault="00AA7C31" w:rsidP="006A553C">
      <w:pPr>
        <w:jc w:val="both"/>
        <w:rPr>
          <w:lang w:val="en-GB"/>
        </w:rPr>
      </w:pPr>
      <w:r>
        <w:rPr>
          <w:lang w:val="en-GB"/>
        </w:rPr>
        <w:t>G</w:t>
      </w:r>
      <w:r w:rsidR="00C61405">
        <w:rPr>
          <w:lang w:val="en-GB"/>
        </w:rPr>
        <w:t>iven a neural network, take the RNN</w:t>
      </w:r>
      <w:r>
        <w:rPr>
          <w:lang w:val="en-GB"/>
        </w:rPr>
        <w:t xml:space="preserve"> cell</w:t>
      </w:r>
      <w:r w:rsidR="00C61405">
        <w:rPr>
          <w:lang w:val="en-GB"/>
        </w:rPr>
        <w:t xml:space="preserve"> and supply it with a state vector. At first</w:t>
      </w:r>
      <w:r>
        <w:rPr>
          <w:lang w:val="en-GB"/>
        </w:rPr>
        <w:t>,</w:t>
      </w:r>
      <w:r w:rsidR="00C61405">
        <w:rPr>
          <w:lang w:val="en-GB"/>
        </w:rPr>
        <w:t xml:space="preserve"> the state vector would be the initial state. The RNN cell would then take in the supplied state together with the fixed input vector and return</w:t>
      </w:r>
      <w:r>
        <w:rPr>
          <w:lang w:val="en-GB"/>
        </w:rPr>
        <w:t>s</w:t>
      </w:r>
      <w:r w:rsidR="00C61405">
        <w:rPr>
          <w:lang w:val="en-GB"/>
        </w:rPr>
        <w:t xml:space="preserve"> a new state. This new state is then passed to the softmax layer in order to predict the next output. The new state vector and </w:t>
      </w:r>
      <w:r>
        <w:rPr>
          <w:lang w:val="en-GB"/>
        </w:rPr>
        <w:t>fixed input vector</w:t>
      </w:r>
      <w:r w:rsidR="00C61405">
        <w:rPr>
          <w:lang w:val="en-GB"/>
        </w:rPr>
        <w:t xml:space="preserve"> </w:t>
      </w:r>
      <w:r>
        <w:rPr>
          <w:lang w:val="en-GB"/>
        </w:rPr>
        <w:t>are then given back to the RNN cell which</w:t>
      </w:r>
      <w:r w:rsidR="00C61405">
        <w:rPr>
          <w:lang w:val="en-GB"/>
        </w:rPr>
        <w:t xml:space="preserve"> returns </w:t>
      </w:r>
      <w:r>
        <w:rPr>
          <w:lang w:val="en-GB"/>
        </w:rPr>
        <w:t>a</w:t>
      </w:r>
      <w:r w:rsidR="00C61405">
        <w:rPr>
          <w:lang w:val="en-GB"/>
        </w:rPr>
        <w:t xml:space="preserve"> new state vector. This process can keep going indefinitely.</w:t>
      </w:r>
    </w:p>
    <w:p w:rsidR="006A553C" w:rsidRDefault="00C61405" w:rsidP="001A6E31">
      <w:pPr>
        <w:jc w:val="both"/>
        <w:rPr>
          <w:lang w:val="en-GB"/>
        </w:rPr>
      </w:pPr>
      <w:r>
        <w:rPr>
          <w:lang w:val="en-GB"/>
        </w:rPr>
        <w:t xml:space="preserve">One important point to note is that this is only possible </w:t>
      </w:r>
      <w:r w:rsidR="00AA7C31">
        <w:rPr>
          <w:lang w:val="en-GB"/>
        </w:rPr>
        <w:t>after</w:t>
      </w:r>
      <w:r>
        <w:rPr>
          <w:lang w:val="en-GB"/>
        </w:rPr>
        <w:t xml:space="preserve"> the neural network is trained. You cannot train a neural network’s RNN in this way as the RNN needs to know all of the </w:t>
      </w:r>
      <w:r w:rsidR="00AA7C31">
        <w:rPr>
          <w:lang w:val="en-GB"/>
        </w:rPr>
        <w:t>input and output</w:t>
      </w:r>
      <w:r>
        <w:rPr>
          <w:lang w:val="en-GB"/>
        </w:rPr>
        <w:t xml:space="preserve"> sequence in order to make sure that </w:t>
      </w:r>
      <w:r w:rsidR="00AA7C31">
        <w:rPr>
          <w:lang w:val="en-GB"/>
        </w:rPr>
        <w:t xml:space="preserve">the learned generated state </w:t>
      </w:r>
      <w:r>
        <w:rPr>
          <w:lang w:val="en-GB"/>
        </w:rPr>
        <w:t xml:space="preserve">evolves </w:t>
      </w:r>
      <w:r w:rsidR="00AA7C31">
        <w:rPr>
          <w:lang w:val="en-GB"/>
        </w:rPr>
        <w:t xml:space="preserve">correctly </w:t>
      </w:r>
      <w:r>
        <w:rPr>
          <w:lang w:val="en-GB"/>
        </w:rPr>
        <w:t>with every time step</w:t>
      </w:r>
      <w:r w:rsidR="00C66D50">
        <w:rPr>
          <w:lang w:val="en-GB"/>
        </w:rPr>
        <w:t>.</w:t>
      </w:r>
      <w:r w:rsidR="00AA7C31">
        <w:rPr>
          <w:lang w:val="en-GB"/>
        </w:rPr>
        <w:t xml:space="preserve"> </w:t>
      </w:r>
      <w:r w:rsidR="00C66D50">
        <w:rPr>
          <w:lang w:val="en-GB"/>
        </w:rPr>
        <w:t xml:space="preserve">In more technical terms, </w:t>
      </w:r>
      <w:r w:rsidR="00AA7C31">
        <w:rPr>
          <w:lang w:val="en-GB"/>
        </w:rPr>
        <w:t>you need the gradient of the error at every time step at once with respect to the RNN parameters in order to use gradient descent</w:t>
      </w:r>
      <w:r>
        <w:rPr>
          <w:lang w:val="en-GB"/>
        </w:rPr>
        <w:t>. This means that the RNN must be trained to generate the entire sequence at once</w:t>
      </w:r>
      <w:r w:rsidR="00DA428D">
        <w:rPr>
          <w:lang w:val="en-GB"/>
        </w:rPr>
        <w:t>, as has been done in the previous code</w:t>
      </w:r>
      <w:r>
        <w:rPr>
          <w:lang w:val="en-GB"/>
        </w:rPr>
        <w:t>.</w:t>
      </w:r>
      <w:r w:rsidR="00C66D50">
        <w:rPr>
          <w:lang w:val="en-GB"/>
        </w:rPr>
        <w:t xml:space="preserve"> After training, the learned neural network can then be used to generate one output at a time.</w:t>
      </w:r>
    </w:p>
    <w:p w:rsidR="00704DBD" w:rsidRPr="00EB29E4" w:rsidRDefault="000334C4" w:rsidP="00704DBD">
      <w:pPr>
        <w:pStyle w:val="Heading1"/>
        <w:rPr>
          <w:lang w:val="en-GB"/>
        </w:rPr>
      </w:pPr>
      <w:r>
        <w:rPr>
          <w:lang w:val="en-GB"/>
        </w:rPr>
        <w:t>Neural language models</w:t>
      </w:r>
    </w:p>
    <w:p w:rsidR="00704DBD" w:rsidRDefault="00D507DB" w:rsidP="00704DBD">
      <w:pPr>
        <w:jc w:val="both"/>
        <w:rPr>
          <w:lang w:val="en-GB"/>
        </w:rPr>
      </w:pPr>
      <w:hyperlink r:id="rId10" w:history="1">
        <w:r w:rsidR="003C2375" w:rsidRPr="0088559E">
          <w:rPr>
            <w:rStyle w:val="Hyperlink"/>
            <w:lang w:val="en-GB"/>
          </w:rPr>
          <w:t>https://github.com/mtanti/deeplearningtutorial/blob/master/tensorflow_v1/08_-_Sequence_generators/03_-_Neural_language_models.py</w:t>
        </w:r>
      </w:hyperlink>
    </w:p>
    <w:p w:rsidR="00356C83" w:rsidRDefault="009167C1" w:rsidP="00356C83">
      <w:pPr>
        <w:jc w:val="both"/>
        <w:rPr>
          <w:lang w:val="en-GB"/>
        </w:rPr>
      </w:pPr>
      <w:r>
        <w:rPr>
          <w:lang w:val="en-GB"/>
        </w:rPr>
        <w:t>The above method of generating a sequence is called a deterministic generator because it always generates the same sequence and only the length of the sequence can be varied.</w:t>
      </w:r>
      <w:r w:rsidR="00CA6A21">
        <w:rPr>
          <w:lang w:val="en-GB"/>
        </w:rPr>
        <w:t xml:space="preserve"> If you want to instead be able to generate different sequences</w:t>
      </w:r>
      <w:r w:rsidR="00475B72">
        <w:rPr>
          <w:lang w:val="en-GB"/>
        </w:rPr>
        <w:t xml:space="preserve"> (such as different sentences)</w:t>
      </w:r>
      <w:r w:rsidR="00CA6A21">
        <w:rPr>
          <w:lang w:val="en-GB"/>
        </w:rPr>
        <w:t xml:space="preserve"> then you will need to construct a neural language model. A</w:t>
      </w:r>
      <w:r w:rsidR="00356C83">
        <w:rPr>
          <w:lang w:val="en-GB"/>
        </w:rPr>
        <w:t xml:space="preserve"> neural language model</w:t>
      </w:r>
      <w:r w:rsidR="00CA6A21">
        <w:rPr>
          <w:lang w:val="en-GB"/>
        </w:rPr>
        <w:t xml:space="preserve"> is</w:t>
      </w:r>
      <w:r w:rsidR="00356C83">
        <w:rPr>
          <w:lang w:val="en-GB"/>
        </w:rPr>
        <w:t xml:space="preserve"> a neural network that takes in a </w:t>
      </w:r>
      <w:r w:rsidR="00CA6A21">
        <w:rPr>
          <w:lang w:val="en-GB"/>
        </w:rPr>
        <w:t xml:space="preserve">prefix of a </w:t>
      </w:r>
      <w:r w:rsidR="00356C83">
        <w:rPr>
          <w:lang w:val="en-GB"/>
        </w:rPr>
        <w:t xml:space="preserve">sentence </w:t>
      </w:r>
      <w:r w:rsidR="00CA6A21">
        <w:rPr>
          <w:lang w:val="en-GB"/>
        </w:rPr>
        <w:t>(</w:t>
      </w:r>
      <w:r w:rsidR="00475B72">
        <w:rPr>
          <w:lang w:val="en-GB"/>
        </w:rPr>
        <w:t>an initial</w:t>
      </w:r>
      <w:r w:rsidR="00CA6A21">
        <w:rPr>
          <w:lang w:val="en-GB"/>
        </w:rPr>
        <w:t xml:space="preserve"> part of a sentence) </w:t>
      </w:r>
      <w:r w:rsidR="00356C83">
        <w:rPr>
          <w:lang w:val="en-GB"/>
        </w:rPr>
        <w:t xml:space="preserve">and returns </w:t>
      </w:r>
      <w:r w:rsidR="00CA6A21">
        <w:rPr>
          <w:lang w:val="en-GB"/>
        </w:rPr>
        <w:t>a</w:t>
      </w:r>
      <w:r w:rsidR="00356C83">
        <w:rPr>
          <w:lang w:val="en-GB"/>
        </w:rPr>
        <w:t xml:space="preserve"> probability</w:t>
      </w:r>
      <w:r w:rsidR="00CA6A21">
        <w:rPr>
          <w:lang w:val="en-GB"/>
        </w:rPr>
        <w:t xml:space="preserve"> for each possible next word</w:t>
      </w:r>
      <w:r w:rsidR="00356C83">
        <w:rPr>
          <w:lang w:val="en-GB"/>
        </w:rPr>
        <w:t>.</w:t>
      </w:r>
      <w:r w:rsidR="00084F9C">
        <w:rPr>
          <w:lang w:val="en-GB"/>
        </w:rPr>
        <w:t xml:space="preserve"> You can then pick one word at random based on the</w:t>
      </w:r>
      <w:r w:rsidR="00475B72">
        <w:rPr>
          <w:lang w:val="en-GB"/>
        </w:rPr>
        <w:t>ir probabilities. Here’s an example of a neural language model predicting the next word after the prefix “the dog likes to…” when the vocabulary consists of the words bark, cat, dog, hates, likes, the, to, and walk:</w:t>
      </w:r>
    </w:p>
    <w:p w:rsidR="00704DBD" w:rsidRDefault="00E3229A" w:rsidP="00CA6A21">
      <w:pPr>
        <w:jc w:val="center"/>
        <w:rPr>
          <w:lang w:val="en-GB"/>
        </w:rPr>
      </w:pPr>
      <w:r>
        <w:rPr>
          <w:noProof/>
          <w:lang w:eastAsia="en-US"/>
        </w:rPr>
        <w:lastRenderedPageBreak/>
        <mc:AlternateContent>
          <mc:Choice Requires="wpc">
            <w:drawing>
              <wp:inline distT="0" distB="0" distL="0" distR="0" wp14:anchorId="43E45A32" wp14:editId="2A650390">
                <wp:extent cx="3867759" cy="2699385"/>
                <wp:effectExtent l="0" t="0" r="19050" b="571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260709"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229A" w:rsidRPr="004A6911" w:rsidRDefault="00084F9C" w:rsidP="00E3229A">
                              <w:pPr>
                                <w:jc w:val="center"/>
                                <w:rPr>
                                  <w:color w:val="000000" w:themeColor="text1"/>
                                  <w:lang w:val="en-GB"/>
                                </w:rPr>
                              </w:pPr>
                              <w:r>
                                <w:rPr>
                                  <w:color w:val="000000" w:themeColor="text1"/>
                                  <w:lang w:val="en-GB"/>
                                </w:rPr>
                                <w:t>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58197"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229A" w:rsidRPr="004A6911" w:rsidRDefault="00084F9C" w:rsidP="00E3229A">
                              <w:pPr>
                                <w:jc w:val="center"/>
                                <w:rPr>
                                  <w:color w:val="000000" w:themeColor="text1"/>
                                  <w:lang w:val="en-GB"/>
                                </w:rPr>
                              </w:pPr>
                              <w:r>
                                <w:rPr>
                                  <w:color w:val="000000" w:themeColor="text1"/>
                                  <w:lang w:val="en-GB"/>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55722"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229A" w:rsidRPr="004A6911" w:rsidRDefault="00084F9C" w:rsidP="00E3229A">
                              <w:pPr>
                                <w:jc w:val="center"/>
                                <w:rPr>
                                  <w:color w:val="000000" w:themeColor="text1"/>
                                  <w:lang w:val="en-GB"/>
                                </w:rPr>
                              </w:pPr>
                              <w:r>
                                <w:rPr>
                                  <w:color w:val="000000" w:themeColor="text1"/>
                                  <w:lang w:val="en-GB"/>
                                </w:rPr>
                                <w:t>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352060" y="23081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229A" w:rsidRPr="004A6911" w:rsidRDefault="00084F9C" w:rsidP="00E3229A">
                              <w:pPr>
                                <w:jc w:val="center"/>
                                <w:rPr>
                                  <w:color w:val="000000" w:themeColor="text1"/>
                                  <w:lang w:val="en-GB"/>
                                </w:rPr>
                              </w:pPr>
                              <w:r>
                                <w:rPr>
                                  <w:color w:val="000000" w:themeColor="text1"/>
                                  <w:lang w:val="en-GB"/>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395112" y="1495550"/>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698222" y="1495468"/>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000942" y="1495613"/>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04687" y="1495714"/>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734727" y="1710633"/>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430982" y="1710488"/>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128262" y="1710488"/>
                            <a:ext cx="266850" cy="8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054513" y="1710734"/>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518733" y="1925754"/>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2215962" y="1925653"/>
                            <a:ext cx="259" cy="3825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2913242" y="1925508"/>
                            <a:ext cx="504" cy="38273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610084" y="1925590"/>
                            <a:ext cx="48" cy="38257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3610132" y="1112572"/>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3352546" y="2152"/>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2234" w:rsidRDefault="00AE2234" w:rsidP="00084F9C">
                              <w:pPr>
                                <w:spacing w:after="0" w:line="240" w:lineRule="auto"/>
                                <w:jc w:val="center"/>
                                <w:rPr>
                                  <w:color w:val="000000" w:themeColor="text1"/>
                                  <w:sz w:val="14"/>
                                  <w:szCs w:val="16"/>
                                  <w:lang w:val="en-GB"/>
                                </w:rPr>
                              </w:pPr>
                              <w:r>
                                <w:rPr>
                                  <w:color w:val="000000" w:themeColor="text1"/>
                                  <w:sz w:val="14"/>
                                  <w:szCs w:val="16"/>
                                  <w:lang w:val="en-GB"/>
                                </w:rPr>
                                <w:t>EDGE: 0.03</w:t>
                              </w:r>
                            </w:p>
                            <w:p w:rsidR="00084F9C" w:rsidRPr="00584A9A" w:rsidRDefault="00084F9C" w:rsidP="00084F9C">
                              <w:pPr>
                                <w:spacing w:after="0" w:line="240" w:lineRule="auto"/>
                                <w:jc w:val="center"/>
                                <w:rPr>
                                  <w:color w:val="000000" w:themeColor="text1"/>
                                  <w:sz w:val="14"/>
                                  <w:szCs w:val="16"/>
                                  <w:lang w:val="en-GB"/>
                                </w:rPr>
                              </w:pPr>
                              <w:r w:rsidRPr="00FA0D50">
                                <w:rPr>
                                  <w:b/>
                                  <w:color w:val="000000" w:themeColor="text1"/>
                                  <w:sz w:val="14"/>
                                  <w:szCs w:val="16"/>
                                  <w:lang w:val="en-GB"/>
                                </w:rPr>
                                <w:t>bark</w:t>
                              </w:r>
                              <w:r w:rsidRPr="00584A9A">
                                <w:rPr>
                                  <w:color w:val="000000" w:themeColor="text1"/>
                                  <w:sz w:val="14"/>
                                  <w:szCs w:val="16"/>
                                  <w:lang w:val="en-GB"/>
                                </w:rPr>
                                <w:t>: 0.</w:t>
                              </w:r>
                              <w:r w:rsidR="00AE2234">
                                <w:rPr>
                                  <w:color w:val="000000" w:themeColor="text1"/>
                                  <w:sz w:val="14"/>
                                  <w:szCs w:val="16"/>
                                  <w:lang w:val="en-GB"/>
                                </w:rPr>
                                <w:t>32</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cat: 0.</w:t>
                              </w:r>
                              <w:r w:rsidR="00AE2234">
                                <w:rPr>
                                  <w:color w:val="000000" w:themeColor="text1"/>
                                  <w:sz w:val="14"/>
                                  <w:szCs w:val="16"/>
                                  <w:lang w:val="en-GB"/>
                                </w:rPr>
                                <w:t>1</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dog: 0.</w:t>
                              </w:r>
                              <w:r w:rsidR="00584A9A" w:rsidRPr="00584A9A">
                                <w:rPr>
                                  <w:color w:val="000000" w:themeColor="text1"/>
                                  <w:sz w:val="14"/>
                                  <w:szCs w:val="16"/>
                                  <w:lang w:val="en-GB"/>
                                </w:rPr>
                                <w:t>1</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hates</w:t>
                              </w:r>
                              <w:r w:rsidR="00584A9A" w:rsidRPr="00584A9A">
                                <w:rPr>
                                  <w:color w:val="000000" w:themeColor="text1"/>
                                  <w:sz w:val="14"/>
                                  <w:szCs w:val="16"/>
                                  <w:lang w:val="en-GB"/>
                                </w:rPr>
                                <w:t>: 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likes: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the: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to: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sidR="00584A9A">
                                <w:rPr>
                                  <w:color w:val="000000" w:themeColor="text1"/>
                                  <w:sz w:val="14"/>
                                  <w:szCs w:val="16"/>
                                  <w:lang w:val="en-GB"/>
                                </w:rPr>
                                <w:t>0.3</w:t>
                              </w:r>
                              <w:r w:rsidR="00AE2234">
                                <w:rPr>
                                  <w:color w:val="000000" w:themeColor="text1"/>
                                  <w:sz w:val="14"/>
                                  <w:szCs w:val="16"/>
                                  <w:lang w:val="en-GB"/>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56" name="Rectangle 156"/>
                        <wps:cNvSpPr/>
                        <wps:spPr>
                          <a:xfrm>
                            <a:off x="580602" y="2312771"/>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2234" w:rsidRPr="004A6911" w:rsidRDefault="00AE2234" w:rsidP="00E3229A">
                              <w:pPr>
                                <w:jc w:val="center"/>
                                <w:rPr>
                                  <w:color w:val="000000" w:themeColor="text1"/>
                                  <w:lang w:val="en-GB"/>
                                </w:rPr>
                              </w:pPr>
                              <w:r>
                                <w:rPr>
                                  <w:color w:val="000000" w:themeColor="text1"/>
                                  <w:lang w:val="en-GB"/>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624580" y="1500241"/>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Arrow Connector 158"/>
                        <wps:cNvCnPr/>
                        <wps:spPr>
                          <a:xfrm flipV="1">
                            <a:off x="374406" y="1715261"/>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V="1">
                            <a:off x="838626" y="1930281"/>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3E45A32" id="Canvas 32" o:spid="_x0000_s1048" editas="canvas" style="width:304.55pt;height:212.55pt;mso-position-horizontal-relative:char;mso-position-vertical-relative:line" coordsize="38671,26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">
                <v:shape id="_x0000_s1049" type="#_x0000_t75" style="position:absolute;width:38671;height:26993;visibility:visible;mso-wrap-style:square">
                  <v:fill o:detectmouseclick="t"/>
                  <v:path o:connecttype="none"/>
                </v:shape>
                <v:rect id="Rectangle 1" o:spid="_x0000_s1050" style="position:absolute;left:12607;top:23082;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" fillcolor="white [3212]" strokecolor="black [3213]" strokeweight="1pt">
                  <v:textbox>
                    <w:txbxContent>
                      <w:p w:rsidR="00E3229A" w:rsidRPr="004A6911" w:rsidRDefault="00084F9C" w:rsidP="00E3229A">
                        <w:pPr>
                          <w:jc w:val="center"/>
                          <w:rPr>
                            <w:color w:val="000000" w:themeColor="text1"/>
                            <w:lang w:val="en-GB"/>
                          </w:rPr>
                        </w:pPr>
                        <w:r>
                          <w:rPr>
                            <w:color w:val="000000" w:themeColor="text1"/>
                            <w:lang w:val="en-GB"/>
                          </w:rPr>
                          <w:t>the</w:t>
                        </w:r>
                      </w:p>
                    </w:txbxContent>
                  </v:textbox>
                </v:rect>
                <v:rect id="Rectangle 2" o:spid="_x0000_s1051" style="position:absolute;left:19581;top:2308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rsidR="00E3229A" w:rsidRPr="004A6911" w:rsidRDefault="00084F9C" w:rsidP="00E3229A">
                        <w:pPr>
                          <w:jc w:val="center"/>
                          <w:rPr>
                            <w:color w:val="000000" w:themeColor="text1"/>
                            <w:lang w:val="en-GB"/>
                          </w:rPr>
                        </w:pPr>
                        <w:r>
                          <w:rPr>
                            <w:color w:val="000000" w:themeColor="text1"/>
                            <w:lang w:val="en-GB"/>
                          </w:rPr>
                          <w:t>dog</w:t>
                        </w:r>
                      </w:p>
                    </w:txbxContent>
                  </v:textbox>
                </v:rect>
                <v:rect id="Rectangle 3" o:spid="_x0000_s1052" style="position:absolute;left:26557;top:23082;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rsidR="00E3229A" w:rsidRPr="004A6911" w:rsidRDefault="00084F9C" w:rsidP="00E3229A">
                        <w:pPr>
                          <w:jc w:val="center"/>
                          <w:rPr>
                            <w:color w:val="000000" w:themeColor="text1"/>
                            <w:lang w:val="en-GB"/>
                          </w:rPr>
                        </w:pPr>
                        <w:r>
                          <w:rPr>
                            <w:color w:val="000000" w:themeColor="text1"/>
                            <w:lang w:val="en-GB"/>
                          </w:rPr>
                          <w:t>likes</w:t>
                        </w:r>
                      </w:p>
                    </w:txbxContent>
                  </v:textbox>
                </v:rect>
                <v:rect id="Rectangle 4" o:spid="_x0000_s1053" style="position:absolute;left:33520;top:23081;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E3229A" w:rsidRPr="004A6911" w:rsidRDefault="00084F9C" w:rsidP="00E3229A">
                        <w:pPr>
                          <w:jc w:val="center"/>
                          <w:rPr>
                            <w:color w:val="000000" w:themeColor="text1"/>
                            <w:lang w:val="en-GB"/>
                          </w:rPr>
                        </w:pPr>
                        <w:r>
                          <w:rPr>
                            <w:color w:val="000000" w:themeColor="text1"/>
                            <w:lang w:val="en-GB"/>
                          </w:rPr>
                          <w:t>to</w:t>
                        </w:r>
                      </w:p>
                    </w:txbxContent>
                  </v:textbox>
                </v:rect>
                <v:oval id="Oval 5" o:spid="_x0000_s1054" style="position:absolute;left:33951;top:14955;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oval>
                <v:oval id="Oval 6" o:spid="_x0000_s1055" style="position:absolute;left:26982;top:14954;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oval>
                <v:oval id="Oval 7" o:spid="_x0000_s1056" style="position:absolute;left:20009;top:14956;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oval>
                <v:oval id="Oval 8" o:spid="_x0000_s1057" style="position:absolute;left:13046;top:14957;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oval>
                <v:shape id="Straight Arrow Connector 10" o:spid="_x0000_s1058" type="#_x0000_t32" style="position:absolute;left:17347;top:17106;width:26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" strokecolor="black [3213]" strokeweight="1pt">
                  <v:stroke endarrow="open" joinstyle="miter"/>
                </v:shape>
                <v:shape id="Straight Arrow Connector 11" o:spid="_x0000_s1059" type="#_x0000_t32" style="position:absolute;left:24309;top:17104;width:2673;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" strokecolor="black [3213]" strokeweight="1pt">
                  <v:stroke endarrow="open" joinstyle="miter"/>
                </v:shape>
                <v:shape id="Straight Arrow Connector 12" o:spid="_x0000_s1060" type="#_x0000_t32" style="position:absolute;left:31282;top:17104;width:266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" strokecolor="black [3213]" strokeweight="1pt">
                  <v:stroke endarrow="open" joinstyle="miter"/>
                </v:shape>
                <v:shape id="Straight Arrow Connector 15" o:spid="_x0000_s1061" type="#_x0000_t32" style="position:absolute;left:10545;top:17107;width:2501;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" strokecolor="black [3213]" strokeweight="1pt">
                  <v:stroke endarrow="open" joinstyle="miter"/>
                </v:shape>
                <v:shape id="Straight Arrow Connector 20" o:spid="_x0000_s1062" type="#_x0000_t32" style="position:absolute;left:15187;top:19257;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" strokecolor="black [3213]" strokeweight="1pt">
                  <v:stroke endarrow="open" joinstyle="miter"/>
                </v:shape>
                <v:shape id="Straight Arrow Connector 21" o:spid="_x0000_s1063" type="#_x0000_t32" style="position:absolute;left:22159;top:19256;width:3;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" strokecolor="black [3213]" strokeweight="1pt">
                  <v:stroke endarrow="open" joinstyle="miter"/>
                </v:shape>
                <v:shape id="Straight Arrow Connector 22" o:spid="_x0000_s1064" type="#_x0000_t32" style="position:absolute;left:29132;top:19255;width:5;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" strokecolor="black [3213]" strokeweight="1pt">
                  <v:stroke endarrow="open" joinstyle="miter"/>
                </v:shape>
                <v:shape id="Straight Arrow Connector 23" o:spid="_x0000_s1065" type="#_x0000_t32" style="position:absolute;left:36100;top:19255;width:1;height:3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" strokecolor="black [3213]" strokeweight="1pt">
                  <v:stroke endarrow="open" joinstyle="miter"/>
                </v:shape>
                <v:shape id="Straight Arrow Connector 27" o:spid="_x0000_s1066" type="#_x0000_t32" style="position:absolute;left:36101;top:11125;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" strokecolor="black [3213]" strokeweight="1pt">
                  <v:stroke endarrow="open" joinstyle="miter"/>
                </v:shape>
                <v:rect id="Rectangle 31" o:spid="_x0000_s1067" style="position:absolute;left:33525;top:21;width:5152;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" fillcolor="white [3212]" strokecolor="black [3213]" strokeweight="1pt">
                  <v:textbox inset="1mm,,1mm">
                    <w:txbxContent>
                      <w:p w:rsidR="00AE2234" w:rsidRDefault="00AE2234" w:rsidP="00084F9C">
                        <w:pPr>
                          <w:spacing w:after="0" w:line="240" w:lineRule="auto"/>
                          <w:jc w:val="center"/>
                          <w:rPr>
                            <w:color w:val="000000" w:themeColor="text1"/>
                            <w:sz w:val="14"/>
                            <w:szCs w:val="16"/>
                            <w:lang w:val="en-GB"/>
                          </w:rPr>
                        </w:pPr>
                        <w:r>
                          <w:rPr>
                            <w:color w:val="000000" w:themeColor="text1"/>
                            <w:sz w:val="14"/>
                            <w:szCs w:val="16"/>
                            <w:lang w:val="en-GB"/>
                          </w:rPr>
                          <w:t>EDGE: 0.03</w:t>
                        </w:r>
                      </w:p>
                      <w:p w:rsidR="00084F9C" w:rsidRPr="00584A9A" w:rsidRDefault="00084F9C" w:rsidP="00084F9C">
                        <w:pPr>
                          <w:spacing w:after="0" w:line="240" w:lineRule="auto"/>
                          <w:jc w:val="center"/>
                          <w:rPr>
                            <w:color w:val="000000" w:themeColor="text1"/>
                            <w:sz w:val="14"/>
                            <w:szCs w:val="16"/>
                            <w:lang w:val="en-GB"/>
                          </w:rPr>
                        </w:pPr>
                        <w:r w:rsidRPr="00FA0D50">
                          <w:rPr>
                            <w:b/>
                            <w:color w:val="000000" w:themeColor="text1"/>
                            <w:sz w:val="14"/>
                            <w:szCs w:val="16"/>
                            <w:lang w:val="en-GB"/>
                          </w:rPr>
                          <w:t>bark</w:t>
                        </w:r>
                        <w:r w:rsidRPr="00584A9A">
                          <w:rPr>
                            <w:color w:val="000000" w:themeColor="text1"/>
                            <w:sz w:val="14"/>
                            <w:szCs w:val="16"/>
                            <w:lang w:val="en-GB"/>
                          </w:rPr>
                          <w:t>: 0.</w:t>
                        </w:r>
                        <w:r w:rsidR="00AE2234">
                          <w:rPr>
                            <w:color w:val="000000" w:themeColor="text1"/>
                            <w:sz w:val="14"/>
                            <w:szCs w:val="16"/>
                            <w:lang w:val="en-GB"/>
                          </w:rPr>
                          <w:t>32</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cat: 0.</w:t>
                        </w:r>
                        <w:r w:rsidR="00AE2234">
                          <w:rPr>
                            <w:color w:val="000000" w:themeColor="text1"/>
                            <w:sz w:val="14"/>
                            <w:szCs w:val="16"/>
                            <w:lang w:val="en-GB"/>
                          </w:rPr>
                          <w:t>1</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dog: 0.</w:t>
                        </w:r>
                        <w:r w:rsidR="00584A9A" w:rsidRPr="00584A9A">
                          <w:rPr>
                            <w:color w:val="000000" w:themeColor="text1"/>
                            <w:sz w:val="14"/>
                            <w:szCs w:val="16"/>
                            <w:lang w:val="en-GB"/>
                          </w:rPr>
                          <w:t>1</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hates</w:t>
                        </w:r>
                        <w:r w:rsidR="00584A9A" w:rsidRPr="00584A9A">
                          <w:rPr>
                            <w:color w:val="000000" w:themeColor="text1"/>
                            <w:sz w:val="14"/>
                            <w:szCs w:val="16"/>
                            <w:lang w:val="en-GB"/>
                          </w:rPr>
                          <w:t xml:space="preserve">: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likes: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the: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to: </w:t>
                        </w:r>
                        <w:r w:rsidR="00584A9A" w:rsidRPr="00584A9A">
                          <w:rPr>
                            <w:color w:val="000000" w:themeColor="text1"/>
                            <w:sz w:val="14"/>
                            <w:szCs w:val="16"/>
                            <w:lang w:val="en-GB"/>
                          </w:rPr>
                          <w:t>0.0</w:t>
                        </w:r>
                        <w:r w:rsidR="00AE2234">
                          <w:rPr>
                            <w:color w:val="000000" w:themeColor="text1"/>
                            <w:sz w:val="14"/>
                            <w:szCs w:val="16"/>
                            <w:lang w:val="en-GB"/>
                          </w:rPr>
                          <w:t>3</w:t>
                        </w:r>
                      </w:p>
                      <w:p w:rsidR="00084F9C" w:rsidRPr="00584A9A" w:rsidRDefault="00084F9C" w:rsidP="00084F9C">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sidR="00584A9A">
                          <w:rPr>
                            <w:color w:val="000000" w:themeColor="text1"/>
                            <w:sz w:val="14"/>
                            <w:szCs w:val="16"/>
                            <w:lang w:val="en-GB"/>
                          </w:rPr>
                          <w:t>0.3</w:t>
                        </w:r>
                        <w:r w:rsidR="00AE2234">
                          <w:rPr>
                            <w:color w:val="000000" w:themeColor="text1"/>
                            <w:sz w:val="14"/>
                            <w:szCs w:val="16"/>
                            <w:lang w:val="en-GB"/>
                          </w:rPr>
                          <w:t>2</w:t>
                        </w:r>
                      </w:p>
                    </w:txbxContent>
                  </v:textbox>
                </v:rect>
                <v:rect id="Rectangle 156" o:spid="_x0000_s1068" style="position:absolute;left:5806;top:23127;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vewQAAANwAAAAPAAAAZHJzL2Rvd25yZXYueG1sRE9La8JA&#10;EL4X+h+WKXirmwrG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EsZG97BAAAA3AAAAA8AAAAA&#10;AAAAAAAAAAAABwIAAGRycy9kb3ducmV2LnhtbFBLBQYAAAAAAwADALcAAAD1AgAAAAA=&#10;" fillcolor="white [3212]" strokecolor="black [3213]" strokeweight="1pt">
                  <v:textbox>
                    <w:txbxContent>
                      <w:p w:rsidR="00AE2234" w:rsidRPr="004A6911" w:rsidRDefault="00AE2234" w:rsidP="00E3229A">
                        <w:pPr>
                          <w:jc w:val="center"/>
                          <w:rPr>
                            <w:color w:val="000000" w:themeColor="text1"/>
                            <w:lang w:val="en-GB"/>
                          </w:rPr>
                        </w:pPr>
                        <w:r>
                          <w:rPr>
                            <w:color w:val="000000" w:themeColor="text1"/>
                            <w:lang w:val="en-GB"/>
                          </w:rPr>
                          <w:t>EDGE</w:t>
                        </w:r>
                      </w:p>
                    </w:txbxContent>
                  </v:textbox>
                </v:rect>
                <v:oval id="Oval 157" o:spid="_x0000_s1069" style="position:absolute;left:6245;top:15002;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" fillcolor="white [3212]" strokecolor="black [3213]" strokeweight="1pt">
                  <v:stroke joinstyle="miter"/>
                </v:oval>
                <v:shape id="Straight Arrow Connector 158" o:spid="_x0000_s1070" type="#_x0000_t32" style="position:absolute;left:3744;top:17152;width:2501;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" strokecolor="black [3213]" strokeweight="1pt">
                  <v:stroke endarrow="open" joinstyle="miter"/>
                </v:shape>
                <v:shape id="Straight Arrow Connector 159" o:spid="_x0000_s1071" type="#_x0000_t32" style="position:absolute;left:8386;top:19302;width:10;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" strokecolor="black [3213]" strokeweight="1pt">
                  <v:stroke endarrow="open" joinstyle="miter"/>
                </v:shape>
                <w10:anchorlock/>
              </v:group>
            </w:pict>
          </mc:Fallback>
        </mc:AlternateContent>
      </w:r>
    </w:p>
    <w:p w:rsidR="0052719E" w:rsidRDefault="00D868B3" w:rsidP="00546F86">
      <w:pPr>
        <w:jc w:val="both"/>
        <w:rPr>
          <w:lang w:val="en-GB"/>
        </w:rPr>
      </w:pPr>
      <w:r>
        <w:rPr>
          <w:lang w:val="en-GB"/>
        </w:rPr>
        <w:t>The edge tokens are used to indicate the beginning and end of the sentence</w:t>
      </w:r>
      <w:r w:rsidR="0052719E">
        <w:rPr>
          <w:lang w:val="en-GB"/>
        </w:rPr>
        <w:t xml:space="preserve">. </w:t>
      </w:r>
      <w:r w:rsidR="00E95C9E">
        <w:rPr>
          <w:lang w:val="en-GB"/>
        </w:rPr>
        <w:t>Following the prefix, we randomly pick one of the words using the probabilities given by the neural network (which sum to 1). The most likely word to pick is either ‘bark’ or ‘walk’ but even one of the least probable next words can be selected, just very rarely.</w:t>
      </w:r>
      <w:r w:rsidR="009133EA">
        <w:rPr>
          <w:lang w:val="en-GB"/>
        </w:rPr>
        <w:t xml:space="preserve"> If after selecting a word we attach it to the end of the prefix, we can then select the next word after that and so on until we have a complete sentence.</w:t>
      </w:r>
    </w:p>
    <w:p w:rsidR="0052719E" w:rsidRDefault="0052719E" w:rsidP="00546F86">
      <w:pPr>
        <w:jc w:val="both"/>
        <w:rPr>
          <w:lang w:val="en-GB"/>
        </w:rPr>
      </w:pPr>
      <w:r>
        <w:rPr>
          <w:lang w:val="en-GB"/>
        </w:rPr>
        <w:t xml:space="preserve">The edge token allows us </w:t>
      </w:r>
      <w:r w:rsidRPr="0052719E">
        <w:rPr>
          <w:lang w:val="en-GB"/>
        </w:rPr>
        <w:t xml:space="preserve">to pick a first word in the sentence by using </w:t>
      </w:r>
      <w:r w:rsidR="00B83768">
        <w:rPr>
          <w:lang w:val="en-GB"/>
        </w:rPr>
        <w:t>the</w:t>
      </w:r>
      <w:r w:rsidRPr="0052719E">
        <w:rPr>
          <w:lang w:val="en-GB"/>
        </w:rPr>
        <w:t xml:space="preserve"> edge token as a prefix</w:t>
      </w:r>
      <w:r w:rsidR="00B83768">
        <w:rPr>
          <w:lang w:val="en-GB"/>
        </w:rPr>
        <w:t>.</w:t>
      </w:r>
      <w:r w:rsidRPr="0052719E">
        <w:rPr>
          <w:lang w:val="en-GB"/>
        </w:rPr>
        <w:t xml:space="preserve"> </w:t>
      </w:r>
      <w:r w:rsidR="00B83768">
        <w:rPr>
          <w:lang w:val="en-GB"/>
        </w:rPr>
        <w:t>I</w:t>
      </w:r>
      <w:r w:rsidRPr="0052719E">
        <w:rPr>
          <w:lang w:val="en-GB"/>
        </w:rPr>
        <w:t>f every sentence starts with the edge token then its probability of being selected is 100% which means that it doesn’t n</w:t>
      </w:r>
      <w:r w:rsidR="00B83768">
        <w:rPr>
          <w:lang w:val="en-GB"/>
        </w:rPr>
        <w:t>eed to be predicted</w:t>
      </w:r>
      <w:r w:rsidRPr="0052719E">
        <w:rPr>
          <w:lang w:val="en-GB"/>
        </w:rPr>
        <w:t>. It also allows us to be able to terminate the sentence by checking if the sampled word is the edge token, indicating that we’ve selected to end the sentence.</w:t>
      </w:r>
    </w:p>
    <w:p w:rsidR="00E95C9E" w:rsidRDefault="009133EA" w:rsidP="00546F86">
      <w:pPr>
        <w:jc w:val="both"/>
        <w:rPr>
          <w:lang w:val="en-GB"/>
        </w:rPr>
      </w:pPr>
      <w:r>
        <w:rPr>
          <w:lang w:val="en-GB"/>
        </w:rPr>
        <w:t>T</w:t>
      </w:r>
      <w:r w:rsidR="0052719E">
        <w:rPr>
          <w:lang w:val="en-GB"/>
        </w:rPr>
        <w:t>he</w:t>
      </w:r>
      <w:r>
        <w:rPr>
          <w:lang w:val="en-GB"/>
        </w:rPr>
        <w:t xml:space="preserve"> randomness </w:t>
      </w:r>
      <w:r w:rsidR="0052719E">
        <w:rPr>
          <w:lang w:val="en-GB"/>
        </w:rPr>
        <w:t xml:space="preserve">in the generation process </w:t>
      </w:r>
      <w:r>
        <w:rPr>
          <w:lang w:val="en-GB"/>
        </w:rPr>
        <w:t>allows us to generate a different sentence each time. This is called sequence sampling and the probability of sampling a particular sentence is equal to the probability of that sentence according to the neural network (which is found by multiplying the probabilities of each word in the sentence).</w:t>
      </w:r>
    </w:p>
    <w:p w:rsidR="00546F86" w:rsidRDefault="00546F86" w:rsidP="00546F86">
      <w:pPr>
        <w:jc w:val="both"/>
        <w:rPr>
          <w:lang w:val="en-GB"/>
        </w:rPr>
      </w:pPr>
      <w:r>
        <w:rPr>
          <w:lang w:val="en-GB"/>
        </w:rPr>
        <w:t xml:space="preserve">The </w:t>
      </w:r>
      <w:r w:rsidR="009133EA">
        <w:rPr>
          <w:lang w:val="en-GB"/>
        </w:rPr>
        <w:t xml:space="preserve">basic </w:t>
      </w:r>
      <w:r>
        <w:rPr>
          <w:lang w:val="en-GB"/>
        </w:rPr>
        <w:t>way</w:t>
      </w:r>
      <w:r w:rsidR="009133EA">
        <w:rPr>
          <w:lang w:val="en-GB"/>
        </w:rPr>
        <w:t xml:space="preserve"> you train a neural language model</w:t>
      </w:r>
      <w:r>
        <w:rPr>
          <w:lang w:val="en-GB"/>
        </w:rPr>
        <w:t xml:space="preserve"> is by taking a corpus of sentences and breaking up each sentence into all its possible prefix-next word pairs. For example, given the sentence “the dog likes to bark”, we break it up into the following:</w:t>
      </w:r>
    </w:p>
    <w:tbl>
      <w:tblPr>
        <w:tblStyle w:val="TableGrid"/>
        <w:tblW w:w="0" w:type="auto"/>
        <w:jc w:val="center"/>
        <w:tblLook w:val="04A0" w:firstRow="1" w:lastRow="0" w:firstColumn="1" w:lastColumn="0" w:noHBand="0" w:noVBand="1"/>
      </w:tblPr>
      <w:tblGrid>
        <w:gridCol w:w="2682"/>
        <w:gridCol w:w="1262"/>
      </w:tblGrid>
      <w:tr w:rsidR="00546F86" w:rsidRPr="00546F86" w:rsidTr="00546F86">
        <w:trPr>
          <w:jc w:val="center"/>
        </w:trPr>
        <w:tc>
          <w:tcPr>
            <w:tcW w:w="2682" w:type="dxa"/>
          </w:tcPr>
          <w:p w:rsidR="00546F86" w:rsidRPr="00546F86" w:rsidRDefault="00546F86" w:rsidP="00546F86">
            <w:pPr>
              <w:keepNext/>
              <w:jc w:val="center"/>
              <w:rPr>
                <w:b/>
                <w:lang w:val="en-GB"/>
              </w:rPr>
            </w:pPr>
            <w:r w:rsidRPr="00546F86">
              <w:rPr>
                <w:b/>
                <w:lang w:val="en-GB"/>
              </w:rPr>
              <w:t>Prefix</w:t>
            </w:r>
          </w:p>
        </w:tc>
        <w:tc>
          <w:tcPr>
            <w:tcW w:w="1262" w:type="dxa"/>
          </w:tcPr>
          <w:p w:rsidR="00546F86" w:rsidRPr="00546F86" w:rsidRDefault="00546F86" w:rsidP="00546F86">
            <w:pPr>
              <w:keepNext/>
              <w:jc w:val="center"/>
              <w:rPr>
                <w:b/>
                <w:lang w:val="en-GB"/>
              </w:rPr>
            </w:pPr>
            <w:r w:rsidRPr="00546F86">
              <w:rPr>
                <w:b/>
                <w:lang w:val="en-GB"/>
              </w:rPr>
              <w:t>Next word</w:t>
            </w:r>
          </w:p>
        </w:tc>
      </w:tr>
      <w:tr w:rsidR="00546F86" w:rsidTr="00546F86">
        <w:trPr>
          <w:jc w:val="center"/>
        </w:trPr>
        <w:tc>
          <w:tcPr>
            <w:tcW w:w="2682" w:type="dxa"/>
          </w:tcPr>
          <w:p w:rsidR="00546F86" w:rsidRDefault="00546F86" w:rsidP="00546F86">
            <w:pPr>
              <w:keepNext/>
              <w:jc w:val="both"/>
              <w:rPr>
                <w:lang w:val="en-GB"/>
              </w:rPr>
            </w:pPr>
            <w:r>
              <w:rPr>
                <w:lang w:val="en-GB"/>
              </w:rPr>
              <w:t>EDGE</w:t>
            </w:r>
          </w:p>
        </w:tc>
        <w:tc>
          <w:tcPr>
            <w:tcW w:w="1262" w:type="dxa"/>
          </w:tcPr>
          <w:p w:rsidR="00546F86" w:rsidRDefault="00546F86" w:rsidP="00546F86">
            <w:pPr>
              <w:keepNext/>
              <w:jc w:val="both"/>
              <w:rPr>
                <w:lang w:val="en-GB"/>
              </w:rPr>
            </w:pPr>
            <w:r>
              <w:rPr>
                <w:lang w:val="en-GB"/>
              </w:rPr>
              <w:t>the</w:t>
            </w:r>
          </w:p>
        </w:tc>
      </w:tr>
      <w:tr w:rsidR="00546F86" w:rsidTr="00546F86">
        <w:trPr>
          <w:jc w:val="center"/>
        </w:trPr>
        <w:tc>
          <w:tcPr>
            <w:tcW w:w="2682" w:type="dxa"/>
          </w:tcPr>
          <w:p w:rsidR="00546F86" w:rsidRDefault="00546F86" w:rsidP="00546F86">
            <w:pPr>
              <w:keepNext/>
              <w:jc w:val="both"/>
              <w:rPr>
                <w:lang w:val="en-GB"/>
              </w:rPr>
            </w:pPr>
            <w:r>
              <w:rPr>
                <w:lang w:val="en-GB"/>
              </w:rPr>
              <w:t>EDGE the</w:t>
            </w:r>
          </w:p>
        </w:tc>
        <w:tc>
          <w:tcPr>
            <w:tcW w:w="1262" w:type="dxa"/>
          </w:tcPr>
          <w:p w:rsidR="00546F86" w:rsidRDefault="00546F86" w:rsidP="00546F86">
            <w:pPr>
              <w:keepNext/>
              <w:jc w:val="both"/>
              <w:rPr>
                <w:lang w:val="en-GB"/>
              </w:rPr>
            </w:pPr>
            <w:r>
              <w:rPr>
                <w:lang w:val="en-GB"/>
              </w:rPr>
              <w:t>dog</w:t>
            </w:r>
          </w:p>
        </w:tc>
      </w:tr>
      <w:tr w:rsidR="00546F86" w:rsidTr="00546F86">
        <w:trPr>
          <w:jc w:val="center"/>
        </w:trPr>
        <w:tc>
          <w:tcPr>
            <w:tcW w:w="2682" w:type="dxa"/>
          </w:tcPr>
          <w:p w:rsidR="00546F86" w:rsidRDefault="00546F86" w:rsidP="00546F86">
            <w:pPr>
              <w:keepNext/>
              <w:jc w:val="both"/>
              <w:rPr>
                <w:lang w:val="en-GB"/>
              </w:rPr>
            </w:pPr>
            <w:r>
              <w:rPr>
                <w:lang w:val="en-GB"/>
              </w:rPr>
              <w:t>EDGE the dog</w:t>
            </w:r>
          </w:p>
        </w:tc>
        <w:tc>
          <w:tcPr>
            <w:tcW w:w="1262" w:type="dxa"/>
          </w:tcPr>
          <w:p w:rsidR="00546F86" w:rsidRDefault="00546F86" w:rsidP="00546F86">
            <w:pPr>
              <w:keepNext/>
              <w:jc w:val="both"/>
              <w:rPr>
                <w:lang w:val="en-GB"/>
              </w:rPr>
            </w:pPr>
            <w:r>
              <w:rPr>
                <w:lang w:val="en-GB"/>
              </w:rPr>
              <w:t>likes</w:t>
            </w:r>
          </w:p>
        </w:tc>
      </w:tr>
      <w:tr w:rsidR="00546F86" w:rsidTr="00546F86">
        <w:trPr>
          <w:jc w:val="center"/>
        </w:trPr>
        <w:tc>
          <w:tcPr>
            <w:tcW w:w="2682" w:type="dxa"/>
          </w:tcPr>
          <w:p w:rsidR="00546F86" w:rsidRDefault="00546F86" w:rsidP="00546F86">
            <w:pPr>
              <w:keepNext/>
              <w:jc w:val="both"/>
              <w:rPr>
                <w:lang w:val="en-GB"/>
              </w:rPr>
            </w:pPr>
            <w:r>
              <w:rPr>
                <w:lang w:val="en-GB"/>
              </w:rPr>
              <w:t>EDGE the dog likes</w:t>
            </w:r>
          </w:p>
        </w:tc>
        <w:tc>
          <w:tcPr>
            <w:tcW w:w="1262" w:type="dxa"/>
          </w:tcPr>
          <w:p w:rsidR="00546F86" w:rsidRDefault="00546F86" w:rsidP="00546F86">
            <w:pPr>
              <w:keepNext/>
              <w:jc w:val="both"/>
              <w:rPr>
                <w:lang w:val="en-GB"/>
              </w:rPr>
            </w:pPr>
            <w:r>
              <w:rPr>
                <w:lang w:val="en-GB"/>
              </w:rPr>
              <w:t>to</w:t>
            </w:r>
          </w:p>
        </w:tc>
      </w:tr>
      <w:tr w:rsidR="00546F86" w:rsidTr="00546F86">
        <w:trPr>
          <w:jc w:val="center"/>
        </w:trPr>
        <w:tc>
          <w:tcPr>
            <w:tcW w:w="2682" w:type="dxa"/>
          </w:tcPr>
          <w:p w:rsidR="00546F86" w:rsidRDefault="00546F86" w:rsidP="00546F86">
            <w:pPr>
              <w:keepNext/>
              <w:jc w:val="both"/>
              <w:rPr>
                <w:lang w:val="en-GB"/>
              </w:rPr>
            </w:pPr>
            <w:r>
              <w:rPr>
                <w:lang w:val="en-GB"/>
              </w:rPr>
              <w:t>EDGE the dog likes to</w:t>
            </w:r>
          </w:p>
        </w:tc>
        <w:tc>
          <w:tcPr>
            <w:tcW w:w="1262" w:type="dxa"/>
          </w:tcPr>
          <w:p w:rsidR="00546F86" w:rsidRDefault="00546F86" w:rsidP="00546F86">
            <w:pPr>
              <w:keepNext/>
              <w:jc w:val="both"/>
              <w:rPr>
                <w:lang w:val="en-GB"/>
              </w:rPr>
            </w:pPr>
            <w:r>
              <w:rPr>
                <w:lang w:val="en-GB"/>
              </w:rPr>
              <w:t>bark</w:t>
            </w:r>
          </w:p>
        </w:tc>
      </w:tr>
      <w:tr w:rsidR="00546F86" w:rsidTr="00546F86">
        <w:trPr>
          <w:jc w:val="center"/>
        </w:trPr>
        <w:tc>
          <w:tcPr>
            <w:tcW w:w="2682" w:type="dxa"/>
          </w:tcPr>
          <w:p w:rsidR="00546F86" w:rsidRDefault="00546F86" w:rsidP="00546F86">
            <w:pPr>
              <w:keepNext/>
              <w:jc w:val="both"/>
              <w:rPr>
                <w:lang w:val="en-GB"/>
              </w:rPr>
            </w:pPr>
            <w:r>
              <w:rPr>
                <w:lang w:val="en-GB"/>
              </w:rPr>
              <w:t>EDGE the dog likes to bark</w:t>
            </w:r>
          </w:p>
        </w:tc>
        <w:tc>
          <w:tcPr>
            <w:tcW w:w="1262" w:type="dxa"/>
          </w:tcPr>
          <w:p w:rsidR="00546F86" w:rsidRDefault="00546F86" w:rsidP="00546F86">
            <w:pPr>
              <w:keepNext/>
              <w:jc w:val="both"/>
              <w:rPr>
                <w:lang w:val="en-GB"/>
              </w:rPr>
            </w:pPr>
            <w:r>
              <w:rPr>
                <w:lang w:val="en-GB"/>
              </w:rPr>
              <w:t>EDGE</w:t>
            </w:r>
          </w:p>
        </w:tc>
      </w:tr>
    </w:tbl>
    <w:p w:rsidR="00195B6E" w:rsidRDefault="00195B6E" w:rsidP="00D868B3">
      <w:pPr>
        <w:spacing w:before="240"/>
        <w:jc w:val="both"/>
        <w:rPr>
          <w:lang w:val="en-GB"/>
        </w:rPr>
      </w:pPr>
      <w:r>
        <w:rPr>
          <w:lang w:val="en-GB"/>
        </w:rPr>
        <w:t>The whole neural network can be seen as just a sequence classifier that takes in a prefix of a sentence and classifies which word can follow the prefix</w:t>
      </w:r>
      <w:r w:rsidR="005B67E2">
        <w:rPr>
          <w:lang w:val="en-GB"/>
        </w:rPr>
        <w:t xml:space="preserve"> using a softmax</w:t>
      </w:r>
      <w:r>
        <w:rPr>
          <w:lang w:val="en-GB"/>
        </w:rPr>
        <w:t xml:space="preserve">. You might be confused on how to train such a neural network when there are multiple possible next words given the same prefix. For example, there </w:t>
      </w:r>
      <w:r>
        <w:rPr>
          <w:lang w:val="en-GB"/>
        </w:rPr>
        <w:lastRenderedPageBreak/>
        <w:t xml:space="preserve">are many possible first words that can be used after the edge token. How can a classifier classify multiple </w:t>
      </w:r>
      <w:r w:rsidR="00C3168A">
        <w:rPr>
          <w:lang w:val="en-GB"/>
        </w:rPr>
        <w:t>classes</w:t>
      </w:r>
      <w:r>
        <w:rPr>
          <w:lang w:val="en-GB"/>
        </w:rPr>
        <w:t xml:space="preserve">? </w:t>
      </w:r>
      <w:r w:rsidR="007A093D">
        <w:rPr>
          <w:lang w:val="en-GB"/>
        </w:rPr>
        <w:t>An example is shown below:</w:t>
      </w:r>
    </w:p>
    <w:tbl>
      <w:tblPr>
        <w:tblStyle w:val="TableGrid"/>
        <w:tblW w:w="0" w:type="auto"/>
        <w:jc w:val="center"/>
        <w:tblLook w:val="04A0" w:firstRow="1" w:lastRow="0" w:firstColumn="1" w:lastColumn="0" w:noHBand="0" w:noVBand="1"/>
      </w:tblPr>
      <w:tblGrid>
        <w:gridCol w:w="815"/>
        <w:gridCol w:w="1562"/>
      </w:tblGrid>
      <w:tr w:rsidR="00C3168A" w:rsidRPr="007A093D" w:rsidTr="007A093D">
        <w:trPr>
          <w:jc w:val="center"/>
        </w:trPr>
        <w:tc>
          <w:tcPr>
            <w:tcW w:w="815" w:type="dxa"/>
          </w:tcPr>
          <w:p w:rsidR="00C3168A" w:rsidRPr="007A093D" w:rsidRDefault="00C3168A" w:rsidP="007A093D">
            <w:pPr>
              <w:jc w:val="center"/>
              <w:rPr>
                <w:b/>
                <w:lang w:val="en-GB"/>
              </w:rPr>
            </w:pPr>
            <w:r w:rsidRPr="007A093D">
              <w:rPr>
                <w:b/>
                <w:lang w:val="en-GB"/>
              </w:rPr>
              <w:t>Input</w:t>
            </w:r>
          </w:p>
        </w:tc>
        <w:tc>
          <w:tcPr>
            <w:tcW w:w="1562" w:type="dxa"/>
          </w:tcPr>
          <w:p w:rsidR="00C3168A" w:rsidRPr="007A093D" w:rsidRDefault="00C3168A" w:rsidP="007A093D">
            <w:pPr>
              <w:jc w:val="center"/>
              <w:rPr>
                <w:b/>
                <w:lang w:val="en-GB"/>
              </w:rPr>
            </w:pPr>
            <w:r w:rsidRPr="007A093D">
              <w:rPr>
                <w:b/>
                <w:lang w:val="en-GB"/>
              </w:rPr>
              <w:t>Target output</w:t>
            </w:r>
          </w:p>
        </w:tc>
      </w:tr>
      <w:tr w:rsidR="00C3168A" w:rsidTr="007A093D">
        <w:trPr>
          <w:jc w:val="center"/>
        </w:trPr>
        <w:tc>
          <w:tcPr>
            <w:tcW w:w="815" w:type="dxa"/>
          </w:tcPr>
          <w:p w:rsidR="00C3168A" w:rsidRDefault="007A093D" w:rsidP="00C3168A">
            <w:pPr>
              <w:jc w:val="both"/>
              <w:rPr>
                <w:lang w:val="en-GB"/>
              </w:rPr>
            </w:pPr>
            <w:r>
              <w:rPr>
                <w:lang w:val="en-GB"/>
              </w:rPr>
              <w:t>EDGE</w:t>
            </w:r>
          </w:p>
        </w:tc>
        <w:tc>
          <w:tcPr>
            <w:tcW w:w="1562" w:type="dxa"/>
          </w:tcPr>
          <w:p w:rsidR="00C3168A" w:rsidRDefault="007A093D" w:rsidP="00C3168A">
            <w:pPr>
              <w:jc w:val="both"/>
              <w:rPr>
                <w:lang w:val="en-GB"/>
              </w:rPr>
            </w:pPr>
            <w:r>
              <w:rPr>
                <w:lang w:val="en-GB"/>
              </w:rPr>
              <w:t>the</w:t>
            </w:r>
          </w:p>
        </w:tc>
      </w:tr>
      <w:tr w:rsidR="00C3168A" w:rsidTr="007A093D">
        <w:trPr>
          <w:jc w:val="center"/>
        </w:trPr>
        <w:tc>
          <w:tcPr>
            <w:tcW w:w="815" w:type="dxa"/>
          </w:tcPr>
          <w:p w:rsidR="00C3168A" w:rsidRDefault="007A093D" w:rsidP="00C3168A">
            <w:pPr>
              <w:jc w:val="both"/>
              <w:rPr>
                <w:lang w:val="en-GB"/>
              </w:rPr>
            </w:pPr>
            <w:r>
              <w:rPr>
                <w:lang w:val="en-GB"/>
              </w:rPr>
              <w:t>EDGE</w:t>
            </w:r>
          </w:p>
        </w:tc>
        <w:tc>
          <w:tcPr>
            <w:tcW w:w="1562" w:type="dxa"/>
          </w:tcPr>
          <w:p w:rsidR="00C3168A" w:rsidRDefault="007A093D" w:rsidP="00C3168A">
            <w:pPr>
              <w:jc w:val="both"/>
              <w:rPr>
                <w:lang w:val="en-GB"/>
              </w:rPr>
            </w:pPr>
            <w:r>
              <w:rPr>
                <w:lang w:val="en-GB"/>
              </w:rPr>
              <w:t>a</w:t>
            </w:r>
          </w:p>
        </w:tc>
      </w:tr>
    </w:tbl>
    <w:p w:rsidR="005B67E2" w:rsidRDefault="005B67E2" w:rsidP="005B67E2">
      <w:pPr>
        <w:spacing w:before="240"/>
        <w:jc w:val="both"/>
        <w:rPr>
          <w:lang w:val="en-GB"/>
        </w:rPr>
      </w:pPr>
      <w:r>
        <w:rPr>
          <w:lang w:val="en-GB"/>
        </w:rPr>
        <w:t>The neural network’s optimiser does not break in such a situation since its goal is not to reach 100% accuracy but only to find the minimum possible error. In this case the minimum possible error would be to give 50% of the total softmax probability to ‘the’ and 50% of the probability to ‘a’, with all the other words in the softmax having a probability of 0%. If there were more words that can follow the edge token then the probability will be evenly divided between all of them.</w:t>
      </w:r>
    </w:p>
    <w:p w:rsidR="00C3168A" w:rsidRDefault="005B67E2" w:rsidP="005B67E2">
      <w:pPr>
        <w:jc w:val="both"/>
        <w:rPr>
          <w:lang w:val="en-GB"/>
        </w:rPr>
      </w:pPr>
      <w:r>
        <w:rPr>
          <w:lang w:val="en-GB"/>
        </w:rPr>
        <w:t>What happens if, for the same input, there is a particular target output that appears more than once? For example, multiple sentences can start with the word ‘the’, resulting in a training set that looks like this:</w:t>
      </w:r>
    </w:p>
    <w:tbl>
      <w:tblPr>
        <w:tblStyle w:val="TableGrid"/>
        <w:tblW w:w="0" w:type="auto"/>
        <w:jc w:val="center"/>
        <w:tblLook w:val="04A0" w:firstRow="1" w:lastRow="0" w:firstColumn="1" w:lastColumn="0" w:noHBand="0" w:noVBand="1"/>
      </w:tblPr>
      <w:tblGrid>
        <w:gridCol w:w="815"/>
        <w:gridCol w:w="1562"/>
      </w:tblGrid>
      <w:tr w:rsidR="005B67E2" w:rsidRPr="007A093D" w:rsidTr="00F20C0B">
        <w:trPr>
          <w:jc w:val="center"/>
        </w:trPr>
        <w:tc>
          <w:tcPr>
            <w:tcW w:w="815" w:type="dxa"/>
          </w:tcPr>
          <w:p w:rsidR="005B67E2" w:rsidRPr="007A093D" w:rsidRDefault="005B67E2" w:rsidP="00F20C0B">
            <w:pPr>
              <w:jc w:val="center"/>
              <w:rPr>
                <w:b/>
                <w:lang w:val="en-GB"/>
              </w:rPr>
            </w:pPr>
            <w:r w:rsidRPr="007A093D">
              <w:rPr>
                <w:b/>
                <w:lang w:val="en-GB"/>
              </w:rPr>
              <w:t>Input</w:t>
            </w:r>
          </w:p>
        </w:tc>
        <w:tc>
          <w:tcPr>
            <w:tcW w:w="1562" w:type="dxa"/>
          </w:tcPr>
          <w:p w:rsidR="005B67E2" w:rsidRPr="007A093D" w:rsidRDefault="005B67E2" w:rsidP="00F20C0B">
            <w:pPr>
              <w:jc w:val="center"/>
              <w:rPr>
                <w:b/>
                <w:lang w:val="en-GB"/>
              </w:rPr>
            </w:pPr>
            <w:r w:rsidRPr="007A093D">
              <w:rPr>
                <w:b/>
                <w:lang w:val="en-GB"/>
              </w:rPr>
              <w:t>Target output</w:t>
            </w:r>
          </w:p>
        </w:tc>
      </w:tr>
      <w:tr w:rsidR="005B67E2" w:rsidTr="00F20C0B">
        <w:trPr>
          <w:jc w:val="center"/>
        </w:trPr>
        <w:tc>
          <w:tcPr>
            <w:tcW w:w="815" w:type="dxa"/>
          </w:tcPr>
          <w:p w:rsidR="005B67E2" w:rsidRDefault="005B67E2" w:rsidP="00F20C0B">
            <w:pPr>
              <w:jc w:val="both"/>
              <w:rPr>
                <w:lang w:val="en-GB"/>
              </w:rPr>
            </w:pPr>
            <w:r>
              <w:rPr>
                <w:lang w:val="en-GB"/>
              </w:rPr>
              <w:t>EDGE</w:t>
            </w:r>
          </w:p>
        </w:tc>
        <w:tc>
          <w:tcPr>
            <w:tcW w:w="1562" w:type="dxa"/>
          </w:tcPr>
          <w:p w:rsidR="005B67E2" w:rsidRDefault="005B67E2" w:rsidP="00F20C0B">
            <w:pPr>
              <w:jc w:val="both"/>
              <w:rPr>
                <w:lang w:val="en-GB"/>
              </w:rPr>
            </w:pPr>
            <w:r>
              <w:rPr>
                <w:lang w:val="en-GB"/>
              </w:rPr>
              <w:t>the</w:t>
            </w:r>
          </w:p>
        </w:tc>
      </w:tr>
      <w:tr w:rsidR="005B67E2" w:rsidTr="00F20C0B">
        <w:trPr>
          <w:jc w:val="center"/>
        </w:trPr>
        <w:tc>
          <w:tcPr>
            <w:tcW w:w="815" w:type="dxa"/>
          </w:tcPr>
          <w:p w:rsidR="005B67E2" w:rsidRDefault="005B67E2" w:rsidP="00F20C0B">
            <w:pPr>
              <w:jc w:val="both"/>
              <w:rPr>
                <w:lang w:val="en-GB"/>
              </w:rPr>
            </w:pPr>
            <w:r>
              <w:rPr>
                <w:lang w:val="en-GB"/>
              </w:rPr>
              <w:t>EDGE</w:t>
            </w:r>
          </w:p>
        </w:tc>
        <w:tc>
          <w:tcPr>
            <w:tcW w:w="1562" w:type="dxa"/>
          </w:tcPr>
          <w:p w:rsidR="005B67E2" w:rsidRDefault="005B67E2" w:rsidP="00F20C0B">
            <w:pPr>
              <w:jc w:val="both"/>
              <w:rPr>
                <w:lang w:val="en-GB"/>
              </w:rPr>
            </w:pPr>
            <w:r>
              <w:rPr>
                <w:lang w:val="en-GB"/>
              </w:rPr>
              <w:t>the</w:t>
            </w:r>
          </w:p>
        </w:tc>
      </w:tr>
      <w:tr w:rsidR="005B67E2" w:rsidTr="00F20C0B">
        <w:trPr>
          <w:jc w:val="center"/>
        </w:trPr>
        <w:tc>
          <w:tcPr>
            <w:tcW w:w="815" w:type="dxa"/>
          </w:tcPr>
          <w:p w:rsidR="005B67E2" w:rsidRDefault="005B67E2" w:rsidP="00F20C0B">
            <w:pPr>
              <w:jc w:val="both"/>
              <w:rPr>
                <w:lang w:val="en-GB"/>
              </w:rPr>
            </w:pPr>
            <w:r>
              <w:rPr>
                <w:lang w:val="en-GB"/>
              </w:rPr>
              <w:t>EDGE</w:t>
            </w:r>
          </w:p>
        </w:tc>
        <w:tc>
          <w:tcPr>
            <w:tcW w:w="1562" w:type="dxa"/>
          </w:tcPr>
          <w:p w:rsidR="005B67E2" w:rsidRDefault="005B67E2" w:rsidP="00F20C0B">
            <w:pPr>
              <w:jc w:val="both"/>
              <w:rPr>
                <w:lang w:val="en-GB"/>
              </w:rPr>
            </w:pPr>
            <w:r>
              <w:rPr>
                <w:lang w:val="en-GB"/>
              </w:rPr>
              <w:t>a</w:t>
            </w:r>
          </w:p>
        </w:tc>
      </w:tr>
    </w:tbl>
    <w:p w:rsidR="005B67E2" w:rsidRDefault="005B67E2" w:rsidP="005B67E2">
      <w:pPr>
        <w:spacing w:before="240"/>
        <w:jc w:val="both"/>
        <w:rPr>
          <w:lang w:val="en-GB"/>
        </w:rPr>
      </w:pPr>
      <w:r>
        <w:rPr>
          <w:lang w:val="en-GB"/>
        </w:rPr>
        <w:t>In this case, the optimiser will make the neural network give the word ‘the’ a probability that is twice as large as that given to ‘a’, that is, ‘the’ will be 66% and ‘a’ will be 33%. This makes the neural network give probabilities that are proportionate to the frequency of the words, making them reflect the actual probability of finding the given word after the given prefix in the corpus training set.</w:t>
      </w:r>
    </w:p>
    <w:p w:rsidR="00704DBD" w:rsidRPr="00EB29E4" w:rsidRDefault="000334C4" w:rsidP="00704DBD">
      <w:pPr>
        <w:pStyle w:val="Heading1"/>
        <w:rPr>
          <w:lang w:val="en-GB"/>
        </w:rPr>
      </w:pPr>
      <w:r>
        <w:rPr>
          <w:lang w:val="en-GB"/>
        </w:rPr>
        <w:t>Faster neural language models</w:t>
      </w:r>
    </w:p>
    <w:p w:rsidR="00704DBD" w:rsidRDefault="00D507DB" w:rsidP="00704DBD">
      <w:pPr>
        <w:jc w:val="both"/>
        <w:rPr>
          <w:lang w:val="en-GB"/>
        </w:rPr>
      </w:pPr>
      <w:hyperlink r:id="rId11" w:history="1">
        <w:r w:rsidR="00C07BF6" w:rsidRPr="0088559E">
          <w:rPr>
            <w:rStyle w:val="Hyperlink"/>
            <w:lang w:val="en-GB"/>
          </w:rPr>
          <w:t>https://github.com/mtanti/deeplearningtutorial/blob/master/tensorflow_v1/08_-_Sequence_generators/04_-_Faster_neural_language_models.py</w:t>
        </w:r>
      </w:hyperlink>
    </w:p>
    <w:p w:rsidR="00B01A2C" w:rsidRDefault="00256DB3" w:rsidP="00B01A2C">
      <w:pPr>
        <w:jc w:val="both"/>
        <w:rPr>
          <w:lang w:val="en-GB"/>
        </w:rPr>
      </w:pPr>
      <w:r>
        <w:rPr>
          <w:lang w:val="en-GB"/>
        </w:rPr>
        <w:t>The previous neural language model shown requires that every sentence gets broken down into its prefixes which results in an inflated dataset and slow training time. This can be solved by instead leaving the sentences whole in the training set but instead of training the neural network to predict a single next word, you train it to predict every next word after every prefix. This can be done by using the outputs vectors of the dynamic_rnn function rather than the final state which gives a representation for each prefix in the sentence. Here is an illustration:</w:t>
      </w:r>
    </w:p>
    <w:p w:rsidR="007C03FD" w:rsidRDefault="009C0B0F" w:rsidP="009C0B0F">
      <w:pPr>
        <w:jc w:val="center"/>
        <w:rPr>
          <w:lang w:val="en-GB"/>
        </w:rPr>
      </w:pPr>
      <w:r>
        <w:rPr>
          <w:noProof/>
          <w:lang w:eastAsia="en-US"/>
        </w:rPr>
        <w:lastRenderedPageBreak/>
        <mc:AlternateContent>
          <mc:Choice Requires="wpc">
            <w:drawing>
              <wp:inline distT="0" distB="0" distL="0" distR="0" wp14:anchorId="097EB8DF" wp14:editId="5D86EA5A">
                <wp:extent cx="4225290" cy="2699385"/>
                <wp:effectExtent l="0" t="0" r="22860" b="57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916679"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0B0F" w:rsidRPr="004A6911" w:rsidRDefault="009C0B0F" w:rsidP="009C0B0F">
                              <w:pPr>
                                <w:jc w:val="center"/>
                                <w:rPr>
                                  <w:color w:val="000000" w:themeColor="text1"/>
                                  <w:lang w:val="en-GB"/>
                                </w:rPr>
                              </w:pPr>
                              <w:r>
                                <w:rPr>
                                  <w:color w:val="000000" w:themeColor="text1"/>
                                  <w:lang w:val="en-GB"/>
                                </w:rPr>
                                <w:t>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614167"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0B0F" w:rsidRPr="004A6911" w:rsidRDefault="009C0B0F" w:rsidP="009C0B0F">
                              <w:pPr>
                                <w:jc w:val="center"/>
                                <w:rPr>
                                  <w:color w:val="000000" w:themeColor="text1"/>
                                  <w:lang w:val="en-GB"/>
                                </w:rPr>
                              </w:pPr>
                              <w:r>
                                <w:rPr>
                                  <w:color w:val="000000" w:themeColor="text1"/>
                                  <w:lang w:val="en-GB"/>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311692"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0B0F" w:rsidRPr="004A6911" w:rsidRDefault="009C0B0F" w:rsidP="009C0B0F">
                              <w:pPr>
                                <w:jc w:val="center"/>
                                <w:rPr>
                                  <w:color w:val="000000" w:themeColor="text1"/>
                                  <w:lang w:val="en-GB"/>
                                </w:rPr>
                              </w:pPr>
                              <w:r>
                                <w:rPr>
                                  <w:color w:val="000000" w:themeColor="text1"/>
                                  <w:lang w:val="en-GB"/>
                                </w:rPr>
                                <w:t>likes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008030" y="2308162"/>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0B0F" w:rsidRPr="004A6911" w:rsidRDefault="009C0B0F" w:rsidP="009C0B0F">
                              <w:pPr>
                                <w:jc w:val="center"/>
                                <w:rPr>
                                  <w:color w:val="000000" w:themeColor="text1"/>
                                  <w:lang w:val="en-GB"/>
                                </w:rPr>
                              </w:pPr>
                              <w:r>
                                <w:rPr>
                                  <w:color w:val="000000" w:themeColor="text1"/>
                                  <w:lang w:val="en-GB"/>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051082" y="1495550"/>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354192" y="1495468"/>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656912" y="1495613"/>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960657" y="1495714"/>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V="1">
                            <a:off x="1390697" y="1710633"/>
                            <a:ext cx="266215" cy="10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2086952" y="1710488"/>
                            <a:ext cx="267240" cy="14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2784232" y="1710488"/>
                            <a:ext cx="266850" cy="8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V="1">
                            <a:off x="710483" y="1710734"/>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1174703" y="1925754"/>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flipV="1">
                            <a:off x="1871932" y="1925653"/>
                            <a:ext cx="259" cy="38259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flipV="1">
                            <a:off x="2569212" y="1925508"/>
                            <a:ext cx="504" cy="382736"/>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V="1">
                            <a:off x="3266054" y="1925590"/>
                            <a:ext cx="48" cy="38257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3266102" y="1112572"/>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008516" y="2152"/>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C34A05">
                                <w:rPr>
                                  <w:color w:val="000000" w:themeColor="text1"/>
                                  <w:sz w:val="14"/>
                                  <w:szCs w:val="16"/>
                                  <w:lang w:val="en-GB"/>
                                </w:rPr>
                                <w:t xml:space="preserve"> 0.03</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bark</w:t>
                              </w:r>
                              <w:r w:rsidRPr="00584A9A">
                                <w:rPr>
                                  <w:color w:val="000000" w:themeColor="text1"/>
                                  <w:sz w:val="14"/>
                                  <w:szCs w:val="16"/>
                                  <w:lang w:val="en-GB"/>
                                </w:rPr>
                                <w:t>: 0.3</w:t>
                              </w:r>
                              <w:r w:rsidR="00C34A05">
                                <w:rPr>
                                  <w:color w:val="000000" w:themeColor="text1"/>
                                  <w:sz w:val="14"/>
                                  <w:szCs w:val="16"/>
                                  <w:lang w:val="en-GB"/>
                                </w:rPr>
                                <w:t>2</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0.0</w:t>
                              </w:r>
                              <w:r w:rsidR="00C34A05">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C34A05">
                                <w:rPr>
                                  <w:color w:val="000000" w:themeColor="text1"/>
                                  <w:sz w:val="14"/>
                                  <w:szCs w:val="16"/>
                                  <w:lang w:val="en-GB"/>
                                </w:rPr>
                                <w:t>0</w:t>
                              </w:r>
                              <w:r w:rsidRPr="00584A9A">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to: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0.3</w:t>
                              </w:r>
                              <w:r w:rsidR="00C34A05">
                                <w:rPr>
                                  <w:color w:val="000000" w:themeColor="text1"/>
                                  <w:sz w:val="14"/>
                                  <w:szCs w:val="16"/>
                                  <w:lang w:val="en-GB"/>
                                </w:rPr>
                                <w: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8" name="Straight Arrow Connector 138"/>
                        <wps:cNvCnPr/>
                        <wps:spPr>
                          <a:xfrm flipV="1">
                            <a:off x="2572391" y="1112572"/>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9" name="Rectangle 139"/>
                        <wps:cNvSpPr/>
                        <wps:spPr>
                          <a:xfrm>
                            <a:off x="2314805" y="2152"/>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C34A05">
                                <w:rPr>
                                  <w:color w:val="000000" w:themeColor="text1"/>
                                  <w:sz w:val="14"/>
                                  <w:szCs w:val="16"/>
                                  <w:lang w:val="en-GB"/>
                                </w:rPr>
                                <w:t xml:space="preserve"> 0.04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sidR="005E3873">
                                <w:rPr>
                                  <w:color w:val="000000" w:themeColor="text1"/>
                                  <w:sz w:val="14"/>
                                  <w:szCs w:val="16"/>
                                  <w:lang w:val="en-GB"/>
                                </w:rPr>
                                <w:t>0</w:t>
                              </w:r>
                              <w:r w:rsidR="00C34A05">
                                <w:rPr>
                                  <w:color w:val="000000" w:themeColor="text1"/>
                                  <w:sz w:val="14"/>
                                  <w:szCs w:val="16"/>
                                  <w:lang w:val="en-GB"/>
                                </w:rPr>
                                <w:t>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w:t>
                              </w:r>
                              <w:r w:rsidR="00C34A05">
                                <w:rPr>
                                  <w:color w:val="000000" w:themeColor="text1"/>
                                  <w:sz w:val="14"/>
                                  <w:szCs w:val="16"/>
                                  <w:lang w:val="en-GB"/>
                                </w:rPr>
                                <w:t>04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C34A05">
                                <w:rPr>
                                  <w:color w:val="000000" w:themeColor="text1"/>
                                  <w:sz w:val="14"/>
                                  <w:szCs w:val="16"/>
                                  <w:lang w:val="en-GB"/>
                                </w:rPr>
                                <w:t>04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C34A05">
                                <w:rPr>
                                  <w:color w:val="000000" w:themeColor="text1"/>
                                  <w:sz w:val="14"/>
                                  <w:szCs w:val="16"/>
                                  <w:lang w:val="en-GB"/>
                                </w:rPr>
                                <w:t>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C34A05">
                                <w:rPr>
                                  <w:color w:val="000000" w:themeColor="text1"/>
                                  <w:sz w:val="14"/>
                                  <w:szCs w:val="16"/>
                                  <w:lang w:val="en-GB"/>
                                </w:rPr>
                                <w:t>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w:t>
                              </w:r>
                              <w:r w:rsidR="005E3873">
                                <w:rPr>
                                  <w:color w:val="000000" w:themeColor="text1"/>
                                  <w:sz w:val="14"/>
                                  <w:szCs w:val="16"/>
                                  <w:lang w:val="en-GB"/>
                                </w:rPr>
                                <w:t>3</w:t>
                              </w:r>
                              <w:r w:rsidR="00C34A05">
                                <w:rPr>
                                  <w:color w:val="000000" w:themeColor="text1"/>
                                  <w:sz w:val="14"/>
                                  <w:szCs w:val="16"/>
                                  <w:lang w:val="en-GB"/>
                                </w:rPr>
                                <w:t>7</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to</w:t>
                              </w:r>
                              <w:r w:rsidRPr="00584A9A">
                                <w:rPr>
                                  <w:color w:val="000000" w:themeColor="text1"/>
                                  <w:sz w:val="14"/>
                                  <w:szCs w:val="16"/>
                                  <w:lang w:val="en-GB"/>
                                </w:rPr>
                                <w:t>: 0.</w:t>
                              </w:r>
                              <w:r w:rsidR="005E3873">
                                <w:rPr>
                                  <w:color w:val="000000" w:themeColor="text1"/>
                                  <w:sz w:val="14"/>
                                  <w:szCs w:val="16"/>
                                  <w:lang w:val="en-GB"/>
                                </w:rPr>
                                <w:t>3</w:t>
                              </w:r>
                              <w:r w:rsidR="00C34A05">
                                <w:rPr>
                                  <w:color w:val="000000" w:themeColor="text1"/>
                                  <w:sz w:val="14"/>
                                  <w:szCs w:val="16"/>
                                  <w:lang w:val="en-GB"/>
                                </w:rPr>
                                <w:t>7</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5E3873">
                                <w:rPr>
                                  <w:color w:val="000000" w:themeColor="text1"/>
                                  <w:sz w:val="14"/>
                                  <w:szCs w:val="16"/>
                                  <w:lang w:val="en-GB"/>
                                </w:rPr>
                                <w:t>0</w:t>
                              </w:r>
                              <w:r w:rsidR="00C34A05">
                                <w:rPr>
                                  <w:color w:val="000000" w:themeColor="text1"/>
                                  <w:sz w:val="14"/>
                                  <w:szCs w:val="16"/>
                                  <w:lang w:val="en-GB"/>
                                </w:rPr>
                                <w:t>4</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0" name="Straight Arrow Connector 140"/>
                        <wps:cNvCnPr/>
                        <wps:spPr>
                          <a:xfrm flipV="1">
                            <a:off x="1879801" y="1112736"/>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1622215" y="2316"/>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F84BFC">
                                <w:rPr>
                                  <w:color w:val="000000" w:themeColor="text1"/>
                                  <w:sz w:val="14"/>
                                  <w:szCs w:val="16"/>
                                  <w:lang w:val="en-GB"/>
                                </w:rPr>
                                <w:t xml:space="preserve"> 0.03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sidR="005E3873">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0.0</w:t>
                              </w:r>
                              <w:r w:rsidR="005E3873">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5E3873">
                                <w:rPr>
                                  <w:color w:val="000000" w:themeColor="text1"/>
                                  <w:sz w:val="14"/>
                                  <w:szCs w:val="16"/>
                                  <w:lang w:val="en-GB"/>
                                </w:rPr>
                                <w:t>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w:t>
                              </w:r>
                              <w:r w:rsidR="00F84BFC">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likes</w:t>
                              </w:r>
                              <w:r w:rsidRPr="00584A9A">
                                <w:rPr>
                                  <w:color w:val="000000" w:themeColor="text1"/>
                                  <w:sz w:val="14"/>
                                  <w:szCs w:val="16"/>
                                  <w:lang w:val="en-GB"/>
                                </w:rPr>
                                <w:t>: 0.</w:t>
                              </w:r>
                              <w:r w:rsidR="00F84BFC">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w:t>
                              </w:r>
                              <w:r w:rsidR="005E3873">
                                <w:rPr>
                                  <w:color w:val="000000" w:themeColor="text1"/>
                                  <w:sz w:val="14"/>
                                  <w:szCs w:val="16"/>
                                  <w:lang w:val="en-GB"/>
                                </w:rPr>
                                <w:t>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to: 0.0</w:t>
                              </w:r>
                              <w:r w:rsidR="005E3873">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5E3873">
                                <w:rPr>
                                  <w:color w:val="000000" w:themeColor="text1"/>
                                  <w:sz w:val="14"/>
                                  <w:szCs w:val="16"/>
                                  <w:lang w:val="en-GB"/>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2" name="Straight Arrow Connector 142"/>
                        <wps:cNvCnPr/>
                        <wps:spPr>
                          <a:xfrm flipV="1">
                            <a:off x="1182684" y="1112490"/>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 name="Rectangle 143"/>
                        <wps:cNvSpPr/>
                        <wps:spPr>
                          <a:xfrm>
                            <a:off x="925098" y="2070"/>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6F13F8">
                                <w:rPr>
                                  <w:color w:val="000000" w:themeColor="text1"/>
                                  <w:sz w:val="14"/>
                                  <w:szCs w:val="16"/>
                                  <w:lang w:val="en-GB"/>
                                </w:rPr>
                                <w:t xml:space="preserve"> 0.03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sidR="006F13F8">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w:t>
                              </w:r>
                              <w:r w:rsidR="006F13F8">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dog</w:t>
                              </w:r>
                              <w:r w:rsidRPr="00584A9A">
                                <w:rPr>
                                  <w:color w:val="000000" w:themeColor="text1"/>
                                  <w:sz w:val="14"/>
                                  <w:szCs w:val="16"/>
                                  <w:lang w:val="en-GB"/>
                                </w:rPr>
                                <w:t>: 0.</w:t>
                              </w:r>
                              <w:r w:rsidR="006F13F8">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6F13F8">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6F13F8">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0.0</w:t>
                              </w:r>
                              <w:r w:rsidR="00C07BF6">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to: 0.0</w:t>
                              </w:r>
                              <w:r w:rsidR="00C07BF6">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6F13F8">
                                <w:rPr>
                                  <w:color w:val="000000" w:themeColor="text1"/>
                                  <w:sz w:val="14"/>
                                  <w:szCs w:val="16"/>
                                  <w:lang w:val="en-GB"/>
                                </w:rPr>
                                <w: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67" name="Rectangle 167"/>
                        <wps:cNvSpPr/>
                        <wps:spPr>
                          <a:xfrm>
                            <a:off x="242195" y="2308244"/>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Pr="004A6911" w:rsidRDefault="00FA0D50" w:rsidP="009C0B0F">
                              <w:pPr>
                                <w:jc w:val="center"/>
                                <w:rPr>
                                  <w:color w:val="000000" w:themeColor="text1"/>
                                  <w:lang w:val="en-GB"/>
                                </w:rPr>
                              </w:pPr>
                              <w:r>
                                <w:rPr>
                                  <w:color w:val="000000" w:themeColor="text1"/>
                                  <w:lang w:val="en-GB"/>
                                </w:rPr>
                                <w:t>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286173" y="1495714"/>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flipV="1">
                            <a:off x="35999" y="1710734"/>
                            <a:ext cx="250174" cy="47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V="1">
                            <a:off x="500219" y="1925754"/>
                            <a:ext cx="974" cy="38249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V="1">
                            <a:off x="508200" y="1112490"/>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2" name="Rectangle 172"/>
                        <wps:cNvSpPr/>
                        <wps:spPr>
                          <a:xfrm>
                            <a:off x="250614" y="2070"/>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Default="00FA0D50" w:rsidP="009C0B0F">
                              <w:pPr>
                                <w:spacing w:after="0" w:line="240" w:lineRule="auto"/>
                                <w:jc w:val="center"/>
                                <w:rPr>
                                  <w:color w:val="000000" w:themeColor="text1"/>
                                  <w:sz w:val="14"/>
                                  <w:szCs w:val="16"/>
                                  <w:lang w:val="en-GB"/>
                                </w:rPr>
                              </w:pPr>
                              <w:r>
                                <w:rPr>
                                  <w:color w:val="000000" w:themeColor="text1"/>
                                  <w:sz w:val="14"/>
                                  <w:szCs w:val="16"/>
                                  <w:lang w:val="en-GB"/>
                                </w:rPr>
                                <w:t xml:space="preserve">EDGE: </w:t>
                              </w:r>
                              <w:r w:rsidR="003F53BB">
                                <w:rPr>
                                  <w:color w:val="000000" w:themeColor="text1"/>
                                  <w:sz w:val="14"/>
                                  <w:szCs w:val="16"/>
                                  <w:lang w:val="en-GB"/>
                                </w:rPr>
                                <w:t>0.05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Pr>
                                  <w:color w:val="000000" w:themeColor="text1"/>
                                  <w:sz w:val="14"/>
                                  <w:szCs w:val="16"/>
                                  <w:lang w:val="en-GB"/>
                                </w:rPr>
                                <w:t>0</w:t>
                              </w:r>
                              <w:r w:rsidR="003F53BB">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cat: 0.</w:t>
                              </w:r>
                              <w:r w:rsidR="003F53BB">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3F53BB">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3F53BB">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3F53BB">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FA0D50">
                                <w:rPr>
                                  <w:b/>
                                  <w:color w:val="000000" w:themeColor="text1"/>
                                  <w:sz w:val="14"/>
                                  <w:szCs w:val="16"/>
                                  <w:lang w:val="en-GB"/>
                                </w:rPr>
                                <w:t>the</w:t>
                              </w:r>
                              <w:r w:rsidRPr="00584A9A">
                                <w:rPr>
                                  <w:color w:val="000000" w:themeColor="text1"/>
                                  <w:sz w:val="14"/>
                                  <w:szCs w:val="16"/>
                                  <w:lang w:val="en-GB"/>
                                </w:rPr>
                                <w:t>: 0.</w:t>
                              </w:r>
                              <w:r w:rsidR="003F53BB">
                                <w:rPr>
                                  <w:color w:val="000000" w:themeColor="text1"/>
                                  <w:sz w:val="14"/>
                                  <w:szCs w:val="16"/>
                                  <w:lang w:val="en-GB"/>
                                </w:rPr>
                                <w:t>45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to: 0.</w:t>
                              </w:r>
                              <w:r w:rsidR="003F53BB">
                                <w:rPr>
                                  <w:color w:val="000000" w:themeColor="text1"/>
                                  <w:sz w:val="14"/>
                                  <w:szCs w:val="16"/>
                                  <w:lang w:val="en-GB"/>
                                </w:rPr>
                                <w:t>14</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3F53BB">
                                <w:rPr>
                                  <w:color w:val="000000" w:themeColor="text1"/>
                                  <w:sz w:val="14"/>
                                  <w:szCs w:val="16"/>
                                  <w:lang w:val="en-GB"/>
                                </w:rPr>
                                <w:t>14</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73" name="Rectangle 173"/>
                        <wps:cNvSpPr/>
                        <wps:spPr>
                          <a:xfrm>
                            <a:off x="3709674" y="2308080"/>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Pr="004A6911" w:rsidRDefault="00FA0D50" w:rsidP="009C0B0F">
                              <w:pPr>
                                <w:jc w:val="center"/>
                                <w:rPr>
                                  <w:color w:val="000000" w:themeColor="text1"/>
                                  <w:lang w:val="en-GB"/>
                                </w:rPr>
                              </w:pPr>
                              <w:r>
                                <w:rPr>
                                  <w:color w:val="000000" w:themeColor="text1"/>
                                  <w:lang w:val="en-GB"/>
                                </w:rPr>
                                <w:t>bark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3752726" y="1495468"/>
                            <a:ext cx="430040" cy="430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wps:spPr>
                          <a:xfrm>
                            <a:off x="3485876" y="1710406"/>
                            <a:ext cx="266850" cy="8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V="1">
                            <a:off x="3967698" y="1925508"/>
                            <a:ext cx="48" cy="38257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V="1">
                            <a:off x="3967746" y="1112490"/>
                            <a:ext cx="224" cy="38297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8" name="Rectangle 178"/>
                        <wps:cNvSpPr/>
                        <wps:spPr>
                          <a:xfrm>
                            <a:off x="3710160" y="2070"/>
                            <a:ext cx="515213" cy="111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D50" w:rsidRDefault="00FA0D50" w:rsidP="00FA0D50">
                              <w:pPr>
                                <w:spacing w:after="0" w:line="240" w:lineRule="auto"/>
                                <w:jc w:val="center"/>
                                <w:rPr>
                                  <w:color w:val="000000" w:themeColor="text1"/>
                                  <w:sz w:val="14"/>
                                  <w:szCs w:val="16"/>
                                  <w:lang w:val="en-GB"/>
                                </w:rPr>
                              </w:pPr>
                              <w:r w:rsidRPr="00FA0D50">
                                <w:rPr>
                                  <w:b/>
                                  <w:color w:val="000000" w:themeColor="text1"/>
                                  <w:sz w:val="14"/>
                                  <w:szCs w:val="16"/>
                                  <w:lang w:val="en-GB"/>
                                </w:rPr>
                                <w:t>EDGE</w:t>
                              </w:r>
                              <w:r>
                                <w:rPr>
                                  <w:color w:val="000000" w:themeColor="text1"/>
                                  <w:sz w:val="14"/>
                                  <w:szCs w:val="16"/>
                                  <w:lang w:val="en-GB"/>
                                </w:rPr>
                                <w:t>:</w:t>
                              </w:r>
                              <w:r w:rsidR="00C34A05">
                                <w:rPr>
                                  <w:color w:val="000000" w:themeColor="text1"/>
                                  <w:sz w:val="14"/>
                                  <w:szCs w:val="16"/>
                                  <w:lang w:val="en-GB"/>
                                </w:rPr>
                                <w:t xml:space="preserve"> </w:t>
                              </w:r>
                              <w:r w:rsidR="00576820">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FA0D50">
                                <w:rPr>
                                  <w:color w:val="000000" w:themeColor="text1"/>
                                  <w:sz w:val="14"/>
                                  <w:szCs w:val="16"/>
                                  <w:lang w:val="en-GB"/>
                                </w:rPr>
                                <w:t>bark</w:t>
                              </w:r>
                              <w:r w:rsidRPr="00584A9A">
                                <w:rPr>
                                  <w:color w:val="000000" w:themeColor="text1"/>
                                  <w:sz w:val="14"/>
                                  <w:szCs w:val="16"/>
                                  <w:lang w:val="en-GB"/>
                                </w:rPr>
                                <w:t>: 0.</w:t>
                              </w:r>
                              <w:r w:rsidR="00576820">
                                <w:rPr>
                                  <w:color w:val="000000" w:themeColor="text1"/>
                                  <w:sz w:val="14"/>
                                  <w:szCs w:val="16"/>
                                  <w:lang w:val="en-GB"/>
                                </w:rPr>
                                <w:t>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cat: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C34A05">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the: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to: 0.</w:t>
                              </w:r>
                              <w:r w:rsidR="00C34A05">
                                <w:rPr>
                                  <w:color w:val="000000" w:themeColor="text1"/>
                                  <w:sz w:val="14"/>
                                  <w:szCs w:val="16"/>
                                  <w:lang w:val="en-GB"/>
                                </w:rPr>
                                <w:t>15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C34A05">
                                <w:rPr>
                                  <w:color w:val="000000" w:themeColor="text1"/>
                                  <w:sz w:val="14"/>
                                  <w:szCs w:val="16"/>
                                  <w:lang w:val="en-GB"/>
                                </w:rPr>
                                <w:t>05</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c:wpc>
                  </a:graphicData>
                </a:graphic>
              </wp:inline>
            </w:drawing>
          </mc:Choice>
          <mc:Fallback>
            <w:pict>
              <v:group w14:anchorId="097EB8DF" id="Canvas 76" o:spid="_x0000_s1072" editas="canvas" style="width:332.7pt;height:212.55pt;mso-position-horizontal-relative:char;mso-position-vertical-relative:line" coordsize="42252,26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">
                <v:shape id="_x0000_s1073" type="#_x0000_t75" style="position:absolute;width:42252;height:26993;visibility:visible;mso-wrap-style:square">
                  <v:fill o:detectmouseclick="t"/>
                  <v:path o:connecttype="none"/>
                </v:shape>
                <v:rect id="Rectangle 58" o:spid="_x0000_s1074" style="position:absolute;left:9166;top:2308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textbox>
                    <w:txbxContent>
                      <w:p w:rsidR="009C0B0F" w:rsidRPr="004A6911" w:rsidRDefault="009C0B0F" w:rsidP="009C0B0F">
                        <w:pPr>
                          <w:jc w:val="center"/>
                          <w:rPr>
                            <w:color w:val="000000" w:themeColor="text1"/>
                            <w:lang w:val="en-GB"/>
                          </w:rPr>
                        </w:pPr>
                        <w:r>
                          <w:rPr>
                            <w:color w:val="000000" w:themeColor="text1"/>
                            <w:lang w:val="en-GB"/>
                          </w:rPr>
                          <w:t>the</w:t>
                        </w:r>
                      </w:p>
                    </w:txbxContent>
                  </v:textbox>
                </v:rect>
                <v:rect id="Rectangle 59" o:spid="_x0000_s1075" style="position:absolute;left:16141;top:2308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9C0B0F" w:rsidRPr="004A6911" w:rsidRDefault="009C0B0F" w:rsidP="009C0B0F">
                        <w:pPr>
                          <w:jc w:val="center"/>
                          <w:rPr>
                            <w:color w:val="000000" w:themeColor="text1"/>
                            <w:lang w:val="en-GB"/>
                          </w:rPr>
                        </w:pPr>
                        <w:r>
                          <w:rPr>
                            <w:color w:val="000000" w:themeColor="text1"/>
                            <w:lang w:val="en-GB"/>
                          </w:rPr>
                          <w:t>dog</w:t>
                        </w:r>
                      </w:p>
                    </w:txbxContent>
                  </v:textbox>
                </v:rect>
                <v:rect id="Rectangle 60" o:spid="_x0000_s1076" style="position:absolute;left:23116;top:2308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textbox>
                    <w:txbxContent>
                      <w:p w:rsidR="009C0B0F" w:rsidRPr="004A6911" w:rsidRDefault="009C0B0F" w:rsidP="009C0B0F">
                        <w:pPr>
                          <w:jc w:val="center"/>
                          <w:rPr>
                            <w:color w:val="000000" w:themeColor="text1"/>
                            <w:lang w:val="en-GB"/>
                          </w:rPr>
                        </w:pPr>
                        <w:r>
                          <w:rPr>
                            <w:color w:val="000000" w:themeColor="text1"/>
                            <w:lang w:val="en-GB"/>
                          </w:rPr>
                          <w:t>likes</w:t>
                        </w:r>
                      </w:p>
                    </w:txbxContent>
                  </v:textbox>
                </v:rect>
                <v:rect id="Rectangle 61" o:spid="_x0000_s1077" style="position:absolute;left:30080;top:23081;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9C0B0F" w:rsidRPr="004A6911" w:rsidRDefault="009C0B0F" w:rsidP="009C0B0F">
                        <w:pPr>
                          <w:jc w:val="center"/>
                          <w:rPr>
                            <w:color w:val="000000" w:themeColor="text1"/>
                            <w:lang w:val="en-GB"/>
                          </w:rPr>
                        </w:pPr>
                        <w:r>
                          <w:rPr>
                            <w:color w:val="000000" w:themeColor="text1"/>
                            <w:lang w:val="en-GB"/>
                          </w:rPr>
                          <w:t>to</w:t>
                        </w:r>
                      </w:p>
                    </w:txbxContent>
                  </v:textbox>
                </v:rect>
                <v:oval id="Oval 62" o:spid="_x0000_s1078" style="position:absolute;left:30510;top:14955;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" fillcolor="white [3212]" strokecolor="black [3213]" strokeweight="1pt">
                  <v:stroke joinstyle="miter"/>
                </v:oval>
                <v:oval id="Oval 63" o:spid="_x0000_s1079" style="position:absolute;left:23541;top:14954;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" fillcolor="white [3212]" strokecolor="black [3213]" strokeweight="1pt">
                  <v:stroke joinstyle="miter"/>
                </v:oval>
                <v:oval id="Oval 64" o:spid="_x0000_s1080" style="position:absolute;left:16569;top:14956;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" fillcolor="white [3212]" strokecolor="black [3213]" strokeweight="1pt">
                  <v:stroke joinstyle="miter"/>
                </v:oval>
                <v:oval id="Oval 65" o:spid="_x0000_s1081" style="position:absolute;left:9606;top:14957;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" fillcolor="white [3212]" strokecolor="black [3213]" strokeweight="1pt">
                  <v:stroke joinstyle="miter"/>
                </v:oval>
                <v:shape id="Straight Arrow Connector 66" o:spid="_x0000_s1082" type="#_x0000_t32" style="position:absolute;left:13906;top:17106;width:266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" strokecolor="black [3213]" strokeweight="1pt">
                  <v:stroke endarrow="open" joinstyle="miter"/>
                </v:shape>
                <v:shape id="Straight Arrow Connector 67" o:spid="_x0000_s1083" type="#_x0000_t32" style="position:absolute;left:20869;top:17104;width:267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" strokecolor="black [3213]" strokeweight="1pt">
                  <v:stroke endarrow="open" joinstyle="miter"/>
                </v:shape>
                <v:shape id="Straight Arrow Connector 68" o:spid="_x0000_s1084" type="#_x0000_t32" style="position:absolute;left:27842;top:17104;width:266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" strokecolor="black [3213]" strokeweight="1pt">
                  <v:stroke endarrow="open" joinstyle="miter"/>
                </v:shape>
                <v:shape id="Straight Arrow Connector 69" o:spid="_x0000_s1085" type="#_x0000_t32" style="position:absolute;left:7104;top:17107;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" strokecolor="black [3213]" strokeweight="1pt">
                  <v:stroke endarrow="open" joinstyle="miter"/>
                </v:shape>
                <v:shape id="Straight Arrow Connector 70" o:spid="_x0000_s1086" type="#_x0000_t32" style="position:absolute;left:11747;top:19257;width:9;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" strokecolor="black [3213]" strokeweight="1pt">
                  <v:stroke endarrow="open" joinstyle="miter"/>
                </v:shape>
                <v:shape id="Straight Arrow Connector 71" o:spid="_x0000_s1087" type="#_x0000_t32" style="position:absolute;left:18719;top:19256;width:2;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" strokecolor="black [3213]" strokeweight="1pt">
                  <v:stroke endarrow="open" joinstyle="miter"/>
                </v:shape>
                <v:shape id="Straight Arrow Connector 72" o:spid="_x0000_s1088" type="#_x0000_t32" style="position:absolute;left:25692;top:19255;width:5;height:3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" strokecolor="black [3213]" strokeweight="1pt">
                  <v:stroke endarrow="open" joinstyle="miter"/>
                </v:shape>
                <v:shape id="Straight Arrow Connector 73" o:spid="_x0000_s1089" type="#_x0000_t32" style="position:absolute;left:32660;top:19255;width:1;height:3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" strokecolor="black [3213]" strokeweight="1pt">
                  <v:stroke endarrow="open" joinstyle="miter"/>
                </v:shape>
                <v:shape id="Straight Arrow Connector 74" o:spid="_x0000_s1090" type="#_x0000_t32" style="position:absolute;left:32661;top:11125;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" strokecolor="black [3213]" strokeweight="1pt">
                  <v:stroke endarrow="open" joinstyle="miter"/>
                </v:shape>
                <v:rect id="Rectangle 75" o:spid="_x0000_s1091" style="position:absolute;left:30085;top:21;width:5152;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" fillcolor="white [3212]" strokecolor="black [3213]" strokeweight="1pt">
                  <v:textbox inset="1mm,,1mm">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C34A05">
                          <w:rPr>
                            <w:color w:val="000000" w:themeColor="text1"/>
                            <w:sz w:val="14"/>
                            <w:szCs w:val="16"/>
                            <w:lang w:val="en-GB"/>
                          </w:rPr>
                          <w:t xml:space="preserve"> 0.03</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bark</w:t>
                        </w:r>
                        <w:r w:rsidRPr="00584A9A">
                          <w:rPr>
                            <w:color w:val="000000" w:themeColor="text1"/>
                            <w:sz w:val="14"/>
                            <w:szCs w:val="16"/>
                            <w:lang w:val="en-GB"/>
                          </w:rPr>
                          <w:t>: 0.3</w:t>
                        </w:r>
                        <w:r w:rsidR="00C34A05">
                          <w:rPr>
                            <w:color w:val="000000" w:themeColor="text1"/>
                            <w:sz w:val="14"/>
                            <w:szCs w:val="16"/>
                            <w:lang w:val="en-GB"/>
                          </w:rPr>
                          <w:t>2</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0.0</w:t>
                        </w:r>
                        <w:r w:rsidR="00C34A05">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C34A05">
                          <w:rPr>
                            <w:color w:val="000000" w:themeColor="text1"/>
                            <w:sz w:val="14"/>
                            <w:szCs w:val="16"/>
                            <w:lang w:val="en-GB"/>
                          </w:rPr>
                          <w:t>0</w:t>
                        </w:r>
                        <w:r w:rsidRPr="00584A9A">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to: 0.0</w:t>
                        </w:r>
                        <w:r w:rsidR="00C34A05">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0.3</w:t>
                        </w:r>
                        <w:r w:rsidR="00C34A05">
                          <w:rPr>
                            <w:color w:val="000000" w:themeColor="text1"/>
                            <w:sz w:val="14"/>
                            <w:szCs w:val="16"/>
                            <w:lang w:val="en-GB"/>
                          </w:rPr>
                          <w:t>2</w:t>
                        </w:r>
                      </w:p>
                    </w:txbxContent>
                  </v:textbox>
                </v:rect>
                <v:shape id="Straight Arrow Connector 138" o:spid="_x0000_s1092" type="#_x0000_t32" style="position:absolute;left:25723;top:11125;width:3;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" strokecolor="black [3213]" strokeweight="1pt">
                  <v:stroke endarrow="open" joinstyle="miter"/>
                </v:shape>
                <v:rect id="Rectangle 139" o:spid="_x0000_s1093" style="position:absolute;left:23148;top:21;width:5152;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" fillcolor="white [3212]" strokecolor="black [3213]" strokeweight="1pt">
                  <v:textbox inset="1mm,,1mm">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C34A05">
                          <w:rPr>
                            <w:color w:val="000000" w:themeColor="text1"/>
                            <w:sz w:val="14"/>
                            <w:szCs w:val="16"/>
                            <w:lang w:val="en-GB"/>
                          </w:rPr>
                          <w:t xml:space="preserve"> 0.04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sidR="005E3873">
                          <w:rPr>
                            <w:color w:val="000000" w:themeColor="text1"/>
                            <w:sz w:val="14"/>
                            <w:szCs w:val="16"/>
                            <w:lang w:val="en-GB"/>
                          </w:rPr>
                          <w:t>0</w:t>
                        </w:r>
                        <w:r w:rsidR="00C34A05">
                          <w:rPr>
                            <w:color w:val="000000" w:themeColor="text1"/>
                            <w:sz w:val="14"/>
                            <w:szCs w:val="16"/>
                            <w:lang w:val="en-GB"/>
                          </w:rPr>
                          <w:t>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w:t>
                        </w:r>
                        <w:r w:rsidR="00C34A05">
                          <w:rPr>
                            <w:color w:val="000000" w:themeColor="text1"/>
                            <w:sz w:val="14"/>
                            <w:szCs w:val="16"/>
                            <w:lang w:val="en-GB"/>
                          </w:rPr>
                          <w:t>04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C34A05">
                          <w:rPr>
                            <w:color w:val="000000" w:themeColor="text1"/>
                            <w:sz w:val="14"/>
                            <w:szCs w:val="16"/>
                            <w:lang w:val="en-GB"/>
                          </w:rPr>
                          <w:t>04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C34A05">
                          <w:rPr>
                            <w:color w:val="000000" w:themeColor="text1"/>
                            <w:sz w:val="14"/>
                            <w:szCs w:val="16"/>
                            <w:lang w:val="en-GB"/>
                          </w:rPr>
                          <w:t>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C34A05">
                          <w:rPr>
                            <w:color w:val="000000" w:themeColor="text1"/>
                            <w:sz w:val="14"/>
                            <w:szCs w:val="16"/>
                            <w:lang w:val="en-GB"/>
                          </w:rPr>
                          <w:t>4</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w:t>
                        </w:r>
                        <w:r w:rsidR="005E3873">
                          <w:rPr>
                            <w:color w:val="000000" w:themeColor="text1"/>
                            <w:sz w:val="14"/>
                            <w:szCs w:val="16"/>
                            <w:lang w:val="en-GB"/>
                          </w:rPr>
                          <w:t>3</w:t>
                        </w:r>
                        <w:r w:rsidR="00C34A05">
                          <w:rPr>
                            <w:color w:val="000000" w:themeColor="text1"/>
                            <w:sz w:val="14"/>
                            <w:szCs w:val="16"/>
                            <w:lang w:val="en-GB"/>
                          </w:rPr>
                          <w:t>7</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to</w:t>
                        </w:r>
                        <w:r w:rsidRPr="00584A9A">
                          <w:rPr>
                            <w:color w:val="000000" w:themeColor="text1"/>
                            <w:sz w:val="14"/>
                            <w:szCs w:val="16"/>
                            <w:lang w:val="en-GB"/>
                          </w:rPr>
                          <w:t>: 0.</w:t>
                        </w:r>
                        <w:r w:rsidR="005E3873">
                          <w:rPr>
                            <w:color w:val="000000" w:themeColor="text1"/>
                            <w:sz w:val="14"/>
                            <w:szCs w:val="16"/>
                            <w:lang w:val="en-GB"/>
                          </w:rPr>
                          <w:t>3</w:t>
                        </w:r>
                        <w:r w:rsidR="00C34A05">
                          <w:rPr>
                            <w:color w:val="000000" w:themeColor="text1"/>
                            <w:sz w:val="14"/>
                            <w:szCs w:val="16"/>
                            <w:lang w:val="en-GB"/>
                          </w:rPr>
                          <w:t>7</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5E3873">
                          <w:rPr>
                            <w:color w:val="000000" w:themeColor="text1"/>
                            <w:sz w:val="14"/>
                            <w:szCs w:val="16"/>
                            <w:lang w:val="en-GB"/>
                          </w:rPr>
                          <w:t>0</w:t>
                        </w:r>
                        <w:r w:rsidR="00C34A05">
                          <w:rPr>
                            <w:color w:val="000000" w:themeColor="text1"/>
                            <w:sz w:val="14"/>
                            <w:szCs w:val="16"/>
                            <w:lang w:val="en-GB"/>
                          </w:rPr>
                          <w:t>4</w:t>
                        </w:r>
                      </w:p>
                    </w:txbxContent>
                  </v:textbox>
                </v:rect>
                <v:shape id="Straight Arrow Connector 140" o:spid="_x0000_s1094" type="#_x0000_t32" style="position:absolute;left:18798;top:11127;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" strokecolor="black [3213]" strokeweight="1pt">
                  <v:stroke endarrow="open" joinstyle="miter"/>
                </v:shape>
                <v:rect id="Rectangle 141" o:spid="_x0000_s1095" style="position:absolute;left:16222;top:23;width:5152;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" fillcolor="white [3212]" strokecolor="black [3213]" strokeweight="1pt">
                  <v:textbox inset="1mm,,1mm">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F84BFC">
                          <w:rPr>
                            <w:color w:val="000000" w:themeColor="text1"/>
                            <w:sz w:val="14"/>
                            <w:szCs w:val="16"/>
                            <w:lang w:val="en-GB"/>
                          </w:rPr>
                          <w:t xml:space="preserve"> 0.03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sidR="005E3873">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0.0</w:t>
                        </w:r>
                        <w:r w:rsidR="005E3873">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5E3873">
                          <w:rPr>
                            <w:color w:val="000000" w:themeColor="text1"/>
                            <w:sz w:val="14"/>
                            <w:szCs w:val="16"/>
                            <w:lang w:val="en-GB"/>
                          </w:rPr>
                          <w:t>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w:t>
                        </w:r>
                        <w:r w:rsidR="00F84BFC">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likes</w:t>
                        </w:r>
                        <w:r w:rsidRPr="00584A9A">
                          <w:rPr>
                            <w:color w:val="000000" w:themeColor="text1"/>
                            <w:sz w:val="14"/>
                            <w:szCs w:val="16"/>
                            <w:lang w:val="en-GB"/>
                          </w:rPr>
                          <w:t>: 0.</w:t>
                        </w:r>
                        <w:r w:rsidR="00F84BFC">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w:t>
                        </w:r>
                        <w:r w:rsidR="005E3873">
                          <w:rPr>
                            <w:color w:val="000000" w:themeColor="text1"/>
                            <w:sz w:val="14"/>
                            <w:szCs w:val="16"/>
                            <w:lang w:val="en-GB"/>
                          </w:rPr>
                          <w:t>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to: 0.0</w:t>
                        </w:r>
                        <w:r w:rsidR="005E3873">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5E3873">
                          <w:rPr>
                            <w:color w:val="000000" w:themeColor="text1"/>
                            <w:sz w:val="14"/>
                            <w:szCs w:val="16"/>
                            <w:lang w:val="en-GB"/>
                          </w:rPr>
                          <w:t>1</w:t>
                        </w:r>
                      </w:p>
                    </w:txbxContent>
                  </v:textbox>
                </v:rect>
                <v:shape id="Straight Arrow Connector 142" o:spid="_x0000_s1096" type="#_x0000_t32" style="position:absolute;left:11826;top:11124;width:3;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" strokecolor="black [3213]" strokeweight="1pt">
                  <v:stroke endarrow="open" joinstyle="miter"/>
                </v:shape>
                <v:rect id="Rectangle 143" o:spid="_x0000_s1097" style="position:absolute;left:9250;top:20;width:5153;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" fillcolor="white [3212]" strokecolor="black [3213]" strokeweight="1pt">
                  <v:textbox inset="1mm,,1mm">
                    <w:txbxContent>
                      <w:p w:rsidR="00FA0D50" w:rsidRDefault="00FA0D50" w:rsidP="00FA0D50">
                        <w:pPr>
                          <w:spacing w:after="0" w:line="240" w:lineRule="auto"/>
                          <w:jc w:val="center"/>
                          <w:rPr>
                            <w:color w:val="000000" w:themeColor="text1"/>
                            <w:sz w:val="14"/>
                            <w:szCs w:val="16"/>
                            <w:lang w:val="en-GB"/>
                          </w:rPr>
                        </w:pPr>
                        <w:r>
                          <w:rPr>
                            <w:color w:val="000000" w:themeColor="text1"/>
                            <w:sz w:val="14"/>
                            <w:szCs w:val="16"/>
                            <w:lang w:val="en-GB"/>
                          </w:rPr>
                          <w:t>EDGE:</w:t>
                        </w:r>
                        <w:r w:rsidR="006F13F8">
                          <w:rPr>
                            <w:color w:val="000000" w:themeColor="text1"/>
                            <w:sz w:val="14"/>
                            <w:szCs w:val="16"/>
                            <w:lang w:val="en-GB"/>
                          </w:rPr>
                          <w:t xml:space="preserve"> 0.03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sidR="006F13F8">
                          <w:rPr>
                            <w:color w:val="000000" w:themeColor="text1"/>
                            <w:sz w:val="14"/>
                            <w:szCs w:val="16"/>
                            <w:lang w:val="en-GB"/>
                          </w:rPr>
                          <w:t>1</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cat: 0.</w:t>
                        </w:r>
                        <w:r w:rsidR="006F13F8">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FA0D50">
                          <w:rPr>
                            <w:b/>
                            <w:color w:val="000000" w:themeColor="text1"/>
                            <w:sz w:val="14"/>
                            <w:szCs w:val="16"/>
                            <w:lang w:val="en-GB"/>
                          </w:rPr>
                          <w:t>dog</w:t>
                        </w:r>
                        <w:r w:rsidRPr="00584A9A">
                          <w:rPr>
                            <w:color w:val="000000" w:themeColor="text1"/>
                            <w:sz w:val="14"/>
                            <w:szCs w:val="16"/>
                            <w:lang w:val="en-GB"/>
                          </w:rPr>
                          <w:t>: 0.</w:t>
                        </w:r>
                        <w:r w:rsidR="006F13F8">
                          <w:rPr>
                            <w:color w:val="000000" w:themeColor="text1"/>
                            <w:sz w:val="14"/>
                            <w:szCs w:val="16"/>
                            <w:lang w:val="en-GB"/>
                          </w:rPr>
                          <w:t>32</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6F13F8">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6F13F8">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the: 0.0</w:t>
                        </w:r>
                        <w:r w:rsidR="00C07BF6">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to: 0.0</w:t>
                        </w:r>
                        <w:r w:rsidR="00C07BF6">
                          <w:rPr>
                            <w:color w:val="000000" w:themeColor="text1"/>
                            <w:sz w:val="14"/>
                            <w:szCs w:val="16"/>
                            <w:lang w:val="en-GB"/>
                          </w:rPr>
                          <w:t>3</w:t>
                        </w:r>
                      </w:p>
                      <w:p w:rsidR="009C0B0F" w:rsidRPr="00584A9A" w:rsidRDefault="009C0B0F"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6F13F8">
                          <w:rPr>
                            <w:color w:val="000000" w:themeColor="text1"/>
                            <w:sz w:val="14"/>
                            <w:szCs w:val="16"/>
                            <w:lang w:val="en-GB"/>
                          </w:rPr>
                          <w:t>1</w:t>
                        </w:r>
                      </w:p>
                    </w:txbxContent>
                  </v:textbox>
                </v:rect>
                <v:rect id="Rectangle 167" o:spid="_x0000_s1098" style="position:absolute;left:2421;top:23082;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" fillcolor="white [3212]" strokecolor="black [3213]" strokeweight="1pt">
                  <v:textbox>
                    <w:txbxContent>
                      <w:p w:rsidR="00FA0D50" w:rsidRPr="004A6911" w:rsidRDefault="00FA0D50" w:rsidP="009C0B0F">
                        <w:pPr>
                          <w:jc w:val="center"/>
                          <w:rPr>
                            <w:color w:val="000000" w:themeColor="text1"/>
                            <w:lang w:val="en-GB"/>
                          </w:rPr>
                        </w:pPr>
                        <w:r>
                          <w:rPr>
                            <w:color w:val="000000" w:themeColor="text1"/>
                            <w:lang w:val="en-GB"/>
                          </w:rPr>
                          <w:t>EDGE</w:t>
                        </w:r>
                      </w:p>
                    </w:txbxContent>
                  </v:textbox>
                </v:rect>
                <v:oval id="Oval 168" o:spid="_x0000_s1099" style="position:absolute;left:2861;top:14957;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AYV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" fillcolor="white [3212]" strokecolor="black [3213]" strokeweight="1pt">
                  <v:stroke joinstyle="miter"/>
                </v:oval>
                <v:shape id="Straight Arrow Connector 169" o:spid="_x0000_s1100" type="#_x0000_t32" style="position:absolute;left:359;top:17107;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" strokecolor="black [3213]" strokeweight="1pt">
                  <v:stroke endarrow="open" joinstyle="miter"/>
                </v:shape>
                <v:shape id="Straight Arrow Connector 170" o:spid="_x0000_s1101" type="#_x0000_t32" style="position:absolute;left:5002;top:19257;width:9;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" strokecolor="black [3213]" strokeweight="1pt">
                  <v:stroke endarrow="open" joinstyle="miter"/>
                </v:shape>
                <v:shape id="Straight Arrow Connector 171" o:spid="_x0000_s1102" type="#_x0000_t32" style="position:absolute;left:5082;top:11124;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" strokecolor="black [3213]" strokeweight="1pt">
                  <v:stroke endarrow="open" joinstyle="miter"/>
                </v:shape>
                <v:rect id="Rectangle 172" o:spid="_x0000_s1103" style="position:absolute;left:2506;top:20;width:5152;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" fillcolor="white [3212]" strokecolor="black [3213]" strokeweight="1pt">
                  <v:textbox inset="1mm,,1mm">
                    <w:txbxContent>
                      <w:p w:rsidR="00FA0D50" w:rsidRDefault="00FA0D50" w:rsidP="009C0B0F">
                        <w:pPr>
                          <w:spacing w:after="0" w:line="240" w:lineRule="auto"/>
                          <w:jc w:val="center"/>
                          <w:rPr>
                            <w:color w:val="000000" w:themeColor="text1"/>
                            <w:sz w:val="14"/>
                            <w:szCs w:val="16"/>
                            <w:lang w:val="en-GB"/>
                          </w:rPr>
                        </w:pPr>
                        <w:r>
                          <w:rPr>
                            <w:color w:val="000000" w:themeColor="text1"/>
                            <w:sz w:val="14"/>
                            <w:szCs w:val="16"/>
                            <w:lang w:val="en-GB"/>
                          </w:rPr>
                          <w:t xml:space="preserve">EDGE: </w:t>
                        </w:r>
                        <w:r w:rsidR="003F53BB">
                          <w:rPr>
                            <w:color w:val="000000" w:themeColor="text1"/>
                            <w:sz w:val="14"/>
                            <w:szCs w:val="16"/>
                            <w:lang w:val="en-GB"/>
                          </w:rPr>
                          <w:t>0.05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bark: 0.</w:t>
                        </w:r>
                        <w:r>
                          <w:rPr>
                            <w:color w:val="000000" w:themeColor="text1"/>
                            <w:sz w:val="14"/>
                            <w:szCs w:val="16"/>
                            <w:lang w:val="en-GB"/>
                          </w:rPr>
                          <w:t>0</w:t>
                        </w:r>
                        <w:r w:rsidR="003F53BB">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cat: 0.</w:t>
                        </w:r>
                        <w:r w:rsidR="003F53BB">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3F53BB">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3F53BB">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3F53BB">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FA0D50">
                          <w:rPr>
                            <w:b/>
                            <w:color w:val="000000" w:themeColor="text1"/>
                            <w:sz w:val="14"/>
                            <w:szCs w:val="16"/>
                            <w:lang w:val="en-GB"/>
                          </w:rPr>
                          <w:t>the</w:t>
                        </w:r>
                        <w:r w:rsidRPr="00584A9A">
                          <w:rPr>
                            <w:color w:val="000000" w:themeColor="text1"/>
                            <w:sz w:val="14"/>
                            <w:szCs w:val="16"/>
                            <w:lang w:val="en-GB"/>
                          </w:rPr>
                          <w:t>: 0.</w:t>
                        </w:r>
                        <w:r w:rsidR="003F53BB">
                          <w:rPr>
                            <w:color w:val="000000" w:themeColor="text1"/>
                            <w:sz w:val="14"/>
                            <w:szCs w:val="16"/>
                            <w:lang w:val="en-GB"/>
                          </w:rPr>
                          <w:t>45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to: 0.</w:t>
                        </w:r>
                        <w:r w:rsidR="003F53BB">
                          <w:rPr>
                            <w:color w:val="000000" w:themeColor="text1"/>
                            <w:sz w:val="14"/>
                            <w:szCs w:val="16"/>
                            <w:lang w:val="en-GB"/>
                          </w:rPr>
                          <w:t>14</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3F53BB">
                          <w:rPr>
                            <w:color w:val="000000" w:themeColor="text1"/>
                            <w:sz w:val="14"/>
                            <w:szCs w:val="16"/>
                            <w:lang w:val="en-GB"/>
                          </w:rPr>
                          <w:t>14</w:t>
                        </w:r>
                      </w:p>
                    </w:txbxContent>
                  </v:textbox>
                </v:rect>
                <v:rect id="Rectangle 173" o:spid="_x0000_s1104" style="position:absolute;left:37096;top:23080;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QmwQAAANwAAAAPAAAAZHJzL2Rvd25yZXYueG1sRE9Na8JA&#10;EL0L/Q/LFLzppha0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BDb5CbBAAAA3AAAAA8AAAAA&#10;AAAAAAAAAAAABwIAAGRycy9kb3ducmV2LnhtbFBLBQYAAAAAAwADALcAAAD1AgAAAAA=&#10;" fillcolor="white [3212]" strokecolor="black [3213]" strokeweight="1pt">
                  <v:textbox>
                    <w:txbxContent>
                      <w:p w:rsidR="00FA0D50" w:rsidRPr="004A6911" w:rsidRDefault="00FA0D50" w:rsidP="009C0B0F">
                        <w:pPr>
                          <w:jc w:val="center"/>
                          <w:rPr>
                            <w:color w:val="000000" w:themeColor="text1"/>
                            <w:lang w:val="en-GB"/>
                          </w:rPr>
                        </w:pPr>
                        <w:r>
                          <w:rPr>
                            <w:color w:val="000000" w:themeColor="text1"/>
                            <w:lang w:val="en-GB"/>
                          </w:rPr>
                          <w:t>bark</w:t>
                        </w:r>
                      </w:p>
                    </w:txbxContent>
                  </v:textbox>
                </v:rect>
                <v:oval id="Oval 174" o:spid="_x0000_s1105" style="position:absolute;left:37527;top:14954;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" fillcolor="white [3212]" strokecolor="black [3213]" strokeweight="1pt">
                  <v:stroke joinstyle="miter"/>
                </v:oval>
                <v:shape id="Straight Arrow Connector 175" o:spid="_x0000_s1106" type="#_x0000_t32" style="position:absolute;left:34858;top:17104;width: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" strokecolor="black [3213]" strokeweight="1pt">
                  <v:stroke endarrow="open" joinstyle="miter"/>
                </v:shape>
                <v:shape id="Straight Arrow Connector 176" o:spid="_x0000_s1107" type="#_x0000_t32" style="position:absolute;left:39676;top:19255;width:1;height:3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" strokecolor="black [3213]" strokeweight="1pt">
                  <v:stroke endarrow="open" joinstyle="miter"/>
                </v:shape>
                <v:shape id="Straight Arrow Connector 177" o:spid="_x0000_s1108" type="#_x0000_t32" style="position:absolute;left:39677;top:11124;width:2;height:3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" strokecolor="black [3213]" strokeweight="1pt">
                  <v:stroke endarrow="open" joinstyle="miter"/>
                </v:shape>
                <v:rect id="Rectangle 178" o:spid="_x0000_s1109" style="position:absolute;left:37101;top:20;width:5152;height:1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" fillcolor="white [3212]" strokecolor="black [3213]" strokeweight="1pt">
                  <v:textbox inset="1mm,,1mm">
                    <w:txbxContent>
                      <w:p w:rsidR="00FA0D50" w:rsidRDefault="00FA0D50" w:rsidP="00FA0D50">
                        <w:pPr>
                          <w:spacing w:after="0" w:line="240" w:lineRule="auto"/>
                          <w:jc w:val="center"/>
                          <w:rPr>
                            <w:color w:val="000000" w:themeColor="text1"/>
                            <w:sz w:val="14"/>
                            <w:szCs w:val="16"/>
                            <w:lang w:val="en-GB"/>
                          </w:rPr>
                        </w:pPr>
                        <w:r w:rsidRPr="00FA0D50">
                          <w:rPr>
                            <w:b/>
                            <w:color w:val="000000" w:themeColor="text1"/>
                            <w:sz w:val="14"/>
                            <w:szCs w:val="16"/>
                            <w:lang w:val="en-GB"/>
                          </w:rPr>
                          <w:t>EDGE</w:t>
                        </w:r>
                        <w:r>
                          <w:rPr>
                            <w:color w:val="000000" w:themeColor="text1"/>
                            <w:sz w:val="14"/>
                            <w:szCs w:val="16"/>
                            <w:lang w:val="en-GB"/>
                          </w:rPr>
                          <w:t>:</w:t>
                        </w:r>
                        <w:r w:rsidR="00C34A05">
                          <w:rPr>
                            <w:color w:val="000000" w:themeColor="text1"/>
                            <w:sz w:val="14"/>
                            <w:szCs w:val="16"/>
                            <w:lang w:val="en-GB"/>
                          </w:rPr>
                          <w:t xml:space="preserve"> </w:t>
                        </w:r>
                        <w:r w:rsidR="00576820">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FA0D50">
                          <w:rPr>
                            <w:color w:val="000000" w:themeColor="text1"/>
                            <w:sz w:val="14"/>
                            <w:szCs w:val="16"/>
                            <w:lang w:val="en-GB"/>
                          </w:rPr>
                          <w:t>bark</w:t>
                        </w:r>
                        <w:r w:rsidRPr="00584A9A">
                          <w:rPr>
                            <w:color w:val="000000" w:themeColor="text1"/>
                            <w:sz w:val="14"/>
                            <w:szCs w:val="16"/>
                            <w:lang w:val="en-GB"/>
                          </w:rPr>
                          <w:t>: 0.</w:t>
                        </w:r>
                        <w:r w:rsidR="00576820">
                          <w:rPr>
                            <w:color w:val="000000" w:themeColor="text1"/>
                            <w:sz w:val="14"/>
                            <w:szCs w:val="16"/>
                            <w:lang w:val="en-GB"/>
                          </w:rPr>
                          <w:t>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cat: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dog: 0.</w:t>
                        </w:r>
                        <w:r w:rsidR="00C34A05">
                          <w:rPr>
                            <w:color w:val="000000" w:themeColor="text1"/>
                            <w:sz w:val="14"/>
                            <w:szCs w:val="16"/>
                            <w:lang w:val="en-GB"/>
                          </w:rPr>
                          <w:t>05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hates: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likes: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the: 0.0</w:t>
                        </w:r>
                        <w:r w:rsidR="00C34A05">
                          <w:rPr>
                            <w:color w:val="000000" w:themeColor="text1"/>
                            <w:sz w:val="14"/>
                            <w:szCs w:val="16"/>
                            <w:lang w:val="en-GB"/>
                          </w:rPr>
                          <w:t>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to: 0.</w:t>
                        </w:r>
                        <w:r w:rsidR="00C34A05">
                          <w:rPr>
                            <w:color w:val="000000" w:themeColor="text1"/>
                            <w:sz w:val="14"/>
                            <w:szCs w:val="16"/>
                            <w:lang w:val="en-GB"/>
                          </w:rPr>
                          <w:t>15</w:t>
                        </w:r>
                      </w:p>
                      <w:p w:rsidR="00FA0D50" w:rsidRPr="00584A9A" w:rsidRDefault="00FA0D50" w:rsidP="009C0B0F">
                        <w:pPr>
                          <w:spacing w:after="0" w:line="240" w:lineRule="auto"/>
                          <w:jc w:val="center"/>
                          <w:rPr>
                            <w:color w:val="000000" w:themeColor="text1"/>
                            <w:sz w:val="14"/>
                            <w:szCs w:val="16"/>
                            <w:lang w:val="en-GB"/>
                          </w:rPr>
                        </w:pPr>
                        <w:r w:rsidRPr="00584A9A">
                          <w:rPr>
                            <w:color w:val="000000" w:themeColor="text1"/>
                            <w:sz w:val="14"/>
                            <w:szCs w:val="16"/>
                            <w:lang w:val="en-GB"/>
                          </w:rPr>
                          <w:t xml:space="preserve">walk: </w:t>
                        </w:r>
                        <w:r>
                          <w:rPr>
                            <w:color w:val="000000" w:themeColor="text1"/>
                            <w:sz w:val="14"/>
                            <w:szCs w:val="16"/>
                            <w:lang w:val="en-GB"/>
                          </w:rPr>
                          <w:t>0.</w:t>
                        </w:r>
                        <w:r w:rsidR="00C34A05">
                          <w:rPr>
                            <w:color w:val="000000" w:themeColor="text1"/>
                            <w:sz w:val="14"/>
                            <w:szCs w:val="16"/>
                            <w:lang w:val="en-GB"/>
                          </w:rPr>
                          <w:t>05</w:t>
                        </w:r>
                      </w:p>
                    </w:txbxContent>
                  </v:textbox>
                </v:rect>
                <w10:anchorlock/>
              </v:group>
            </w:pict>
          </mc:Fallback>
        </mc:AlternateContent>
      </w:r>
    </w:p>
    <w:p w:rsidR="00256DB3" w:rsidRDefault="00256DB3" w:rsidP="00256DB3">
      <w:pPr>
        <w:jc w:val="both"/>
        <w:rPr>
          <w:lang w:val="en-GB"/>
        </w:rPr>
      </w:pPr>
      <w:r>
        <w:rPr>
          <w:lang w:val="en-GB"/>
        </w:rPr>
        <w:t>The training set now looks more compact:</w:t>
      </w:r>
    </w:p>
    <w:tbl>
      <w:tblPr>
        <w:tblStyle w:val="TableGrid"/>
        <w:tblW w:w="0" w:type="auto"/>
        <w:jc w:val="center"/>
        <w:tblLook w:val="04A0" w:firstRow="1" w:lastRow="0" w:firstColumn="1" w:lastColumn="0" w:noHBand="0" w:noVBand="1"/>
      </w:tblPr>
      <w:tblGrid>
        <w:gridCol w:w="2682"/>
        <w:gridCol w:w="2682"/>
      </w:tblGrid>
      <w:tr w:rsidR="00256DB3" w:rsidRPr="00546F86" w:rsidTr="00256DB3">
        <w:trPr>
          <w:jc w:val="center"/>
        </w:trPr>
        <w:tc>
          <w:tcPr>
            <w:tcW w:w="2682" w:type="dxa"/>
          </w:tcPr>
          <w:p w:rsidR="00256DB3" w:rsidRPr="00546F86" w:rsidRDefault="00256DB3" w:rsidP="00F20C0B">
            <w:pPr>
              <w:keepNext/>
              <w:jc w:val="center"/>
              <w:rPr>
                <w:b/>
                <w:lang w:val="en-GB"/>
              </w:rPr>
            </w:pPr>
            <w:r w:rsidRPr="00546F86">
              <w:rPr>
                <w:b/>
                <w:lang w:val="en-GB"/>
              </w:rPr>
              <w:t>Prefix</w:t>
            </w:r>
            <w:r>
              <w:rPr>
                <w:b/>
                <w:lang w:val="en-GB"/>
              </w:rPr>
              <w:t>es</w:t>
            </w:r>
          </w:p>
        </w:tc>
        <w:tc>
          <w:tcPr>
            <w:tcW w:w="2682" w:type="dxa"/>
          </w:tcPr>
          <w:p w:rsidR="00256DB3" w:rsidRPr="00546F86" w:rsidRDefault="00256DB3" w:rsidP="00F20C0B">
            <w:pPr>
              <w:keepNext/>
              <w:jc w:val="center"/>
              <w:rPr>
                <w:b/>
                <w:lang w:val="en-GB"/>
              </w:rPr>
            </w:pPr>
            <w:r w:rsidRPr="00546F86">
              <w:rPr>
                <w:b/>
                <w:lang w:val="en-GB"/>
              </w:rPr>
              <w:t>Next word</w:t>
            </w:r>
            <w:r>
              <w:rPr>
                <w:b/>
                <w:lang w:val="en-GB"/>
              </w:rPr>
              <w:t>s</w:t>
            </w:r>
          </w:p>
        </w:tc>
      </w:tr>
      <w:tr w:rsidR="00256DB3" w:rsidTr="00256DB3">
        <w:trPr>
          <w:jc w:val="center"/>
        </w:trPr>
        <w:tc>
          <w:tcPr>
            <w:tcW w:w="2682" w:type="dxa"/>
          </w:tcPr>
          <w:p w:rsidR="00256DB3" w:rsidRDefault="00256DB3" w:rsidP="00F20C0B">
            <w:pPr>
              <w:keepNext/>
              <w:jc w:val="both"/>
              <w:rPr>
                <w:lang w:val="en-GB"/>
              </w:rPr>
            </w:pPr>
            <w:r>
              <w:rPr>
                <w:lang w:val="en-GB"/>
              </w:rPr>
              <w:t>EDGE the dog likes to bark</w:t>
            </w:r>
          </w:p>
        </w:tc>
        <w:tc>
          <w:tcPr>
            <w:tcW w:w="2682" w:type="dxa"/>
          </w:tcPr>
          <w:p w:rsidR="00256DB3" w:rsidRDefault="00256DB3" w:rsidP="00F20C0B">
            <w:pPr>
              <w:keepNext/>
              <w:jc w:val="both"/>
              <w:rPr>
                <w:lang w:val="en-GB"/>
              </w:rPr>
            </w:pPr>
            <w:r>
              <w:rPr>
                <w:lang w:val="en-GB"/>
              </w:rPr>
              <w:t>the dog likes to bark EDGE</w:t>
            </w:r>
          </w:p>
        </w:tc>
      </w:tr>
    </w:tbl>
    <w:p w:rsidR="00256DB3" w:rsidRDefault="00256DB3" w:rsidP="00256DB3">
      <w:pPr>
        <w:spacing w:before="240"/>
        <w:jc w:val="both"/>
        <w:rPr>
          <w:lang w:val="en-GB"/>
        </w:rPr>
      </w:pPr>
      <w:r>
        <w:rPr>
          <w:lang w:val="en-GB"/>
        </w:rPr>
        <w:t>Rather than being a table of prefixes and their next word, the training set is now a mapping from the whole sentence to the same sentence but shifted by one word. The input is the sentence with the edge token at the beginning, allowing the first edge token to be used as a prefix to predict the first word, whilst the output sentence is the same sentence but with the edge token at the end, allowing the longest prefix to predict the end of sentence. In this way</w:t>
      </w:r>
      <w:r w:rsidR="0061650B">
        <w:rPr>
          <w:lang w:val="en-GB"/>
        </w:rPr>
        <w:t>,</w:t>
      </w:r>
      <w:r>
        <w:rPr>
          <w:lang w:val="en-GB"/>
        </w:rPr>
        <w:t xml:space="preserve"> the neural network is trained to predict all the next words in the sentence at once. Of course</w:t>
      </w:r>
      <w:r w:rsidR="0061650B">
        <w:rPr>
          <w:lang w:val="en-GB"/>
        </w:rPr>
        <w:t>,</w:t>
      </w:r>
      <w:r>
        <w:rPr>
          <w:lang w:val="en-GB"/>
        </w:rPr>
        <w:t xml:space="preserve"> during testing the neural network still needs to predict each word one at a time and is used in exactly the same way as the previous neural language model. This modification is only applicable for training.</w:t>
      </w:r>
    </w:p>
    <w:p w:rsidR="00704DBD" w:rsidRPr="00EB29E4" w:rsidRDefault="00704DBD" w:rsidP="00704DBD">
      <w:pPr>
        <w:pStyle w:val="Heading1"/>
        <w:rPr>
          <w:lang w:val="en-GB"/>
        </w:rPr>
      </w:pPr>
      <w:r>
        <w:rPr>
          <w:lang w:val="en-GB"/>
        </w:rPr>
        <w:t>Beam search</w:t>
      </w:r>
    </w:p>
    <w:p w:rsidR="00704DBD" w:rsidRDefault="00D507DB" w:rsidP="0061650B">
      <w:pPr>
        <w:keepNext/>
        <w:jc w:val="both"/>
        <w:rPr>
          <w:lang w:val="en-GB"/>
        </w:rPr>
      </w:pPr>
      <w:hyperlink r:id="rId12" w:history="1">
        <w:r w:rsidR="00704DBD" w:rsidRPr="0088559E">
          <w:rPr>
            <w:rStyle w:val="Hyperlink"/>
            <w:lang w:val="en-GB"/>
          </w:rPr>
          <w:t>https://github.com/mtanti/deeplearningtutorial/blob/master/tensorflow_v1/08_-_Sequence_generators/04_-_Beam_search.py</w:t>
        </w:r>
      </w:hyperlink>
    </w:p>
    <w:p w:rsidR="00704DBD" w:rsidRDefault="0061650B" w:rsidP="00704DBD">
      <w:pPr>
        <w:jc w:val="both"/>
        <w:rPr>
          <w:lang w:val="en-GB"/>
        </w:rPr>
      </w:pPr>
      <w:r>
        <w:rPr>
          <w:lang w:val="en-GB"/>
        </w:rPr>
        <w:t>Up to now, we have been generating sentences by randomly sampling words, which allows us to generate different sentences each time. Sometimes this is not desirable. Sometimes we just want to generate the most probable sentence and only generate that one sentence.</w:t>
      </w:r>
    </w:p>
    <w:p w:rsidR="0061650B" w:rsidRDefault="0061650B" w:rsidP="00704DBD">
      <w:pPr>
        <w:jc w:val="both"/>
        <w:rPr>
          <w:lang w:val="en-GB"/>
        </w:rPr>
      </w:pPr>
      <w:r>
        <w:rPr>
          <w:lang w:val="en-GB"/>
        </w:rPr>
        <w:t>The simplest way to try to generate the most probable sentence is to use a greedy search, which is when we always pick the most probable word predicted by the neural network. By doing this, we are selecting the most probable word given the prefix but this does not necessarily result in the most probable sentence as the most probable sentence might not consist of the most probable word at every position.</w:t>
      </w:r>
    </w:p>
    <w:p w:rsidR="0061650B" w:rsidRDefault="00AE2234" w:rsidP="00704DBD">
      <w:pPr>
        <w:jc w:val="both"/>
        <w:rPr>
          <w:lang w:val="en-GB"/>
        </w:rPr>
      </w:pPr>
      <w:r>
        <w:rPr>
          <w:lang w:val="en-GB"/>
        </w:rPr>
        <w:t xml:space="preserve">A better way to find the most probable sentence is to use tree searching algorithms in order to find the most probable path in the probability tree of the language model. A language model can be used to make a probability tree with the root being the edge token, the children of each node being the entire </w:t>
      </w:r>
      <w:r>
        <w:rPr>
          <w:lang w:val="en-GB"/>
        </w:rPr>
        <w:lastRenderedPageBreak/>
        <w:t>vocabulary of words, the links between nodes contain the probability of the child node given all its ancestor nodes, and the leaves being all edge tokens. Here is an illustration:</w:t>
      </w:r>
    </w:p>
    <w:p w:rsidR="00AE2234" w:rsidRDefault="00AE2234" w:rsidP="00AE2234">
      <w:pPr>
        <w:jc w:val="center"/>
        <w:rPr>
          <w:lang w:val="en-GB"/>
        </w:rPr>
      </w:pPr>
      <w:r>
        <w:rPr>
          <w:noProof/>
          <w:lang w:eastAsia="en-US"/>
        </w:rPr>
        <mc:AlternateContent>
          <mc:Choice Requires="wpc">
            <w:drawing>
              <wp:inline distT="0" distB="0" distL="0" distR="0" wp14:anchorId="028435C7" wp14:editId="250FD29C">
                <wp:extent cx="5323840" cy="2228727"/>
                <wp:effectExtent l="0" t="0" r="0" b="57785"/>
                <wp:docPr id="155" name="Canvas 1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5" name="Rectangle 185"/>
                        <wps:cNvSpPr/>
                        <wps:spPr>
                          <a:xfrm>
                            <a:off x="720522" y="1145266"/>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040"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bark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1278823" y="1145146"/>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040"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1836668" y="1144877"/>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040"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dog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2953226" y="1145176"/>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040" w:rsidRPr="00CF5040" w:rsidRDefault="00F76596"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likes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62172" y="1145371"/>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040" w:rsidRPr="00CF5040" w:rsidRDefault="00CF5040" w:rsidP="00CF5040">
                              <w:pPr>
                                <w:pStyle w:val="NormalWeb"/>
                                <w:spacing w:before="0" w:beforeAutospacing="0" w:after="160" w:afterAutospacing="0" w:line="256" w:lineRule="auto"/>
                                <w:jc w:val="center"/>
                                <w:rPr>
                                  <w:rFonts w:asciiTheme="minorHAnsi" w:hAnsiTheme="minorHAnsi" w:cstheme="minorHAnsi"/>
                                </w:rPr>
                              </w:pPr>
                              <w:r w:rsidRPr="00CF5040">
                                <w:rPr>
                                  <w:rFonts w:asciiTheme="minorHAnsi" w:eastAsia="MS Mincho" w:hAnsiTheme="minorHAnsi" w:cstheme="minorHAnsi"/>
                                  <w:color w:val="000000"/>
                                  <w:sz w:val="22"/>
                                  <w:szCs w:val="22"/>
                                  <w:lang w:val="en-GB"/>
                                </w:rPr>
                                <w:t>EDGE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3511300" y="114508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040" w:rsidRPr="00CF5040" w:rsidRDefault="00F76596"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the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394646" y="1145330"/>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472F" w:rsidRPr="00CF5040" w:rsidRDefault="00F76596"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hates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4069637" y="1145130"/>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472F"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27506" y="1144996"/>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472F"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walk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394646" y="35964"/>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5ED6" w:rsidRPr="00CF5040" w:rsidRDefault="00E15ED6" w:rsidP="00CF5040">
                              <w:pPr>
                                <w:pStyle w:val="NormalWeb"/>
                                <w:spacing w:before="0" w:beforeAutospacing="0" w:after="160" w:afterAutospacing="0" w:line="256" w:lineRule="auto"/>
                                <w:jc w:val="center"/>
                                <w:rPr>
                                  <w:rFonts w:asciiTheme="minorHAnsi" w:hAnsiTheme="minorHAnsi" w:cstheme="minorHAnsi"/>
                                </w:rPr>
                              </w:pPr>
                              <w:r w:rsidRPr="00CF5040">
                                <w:rPr>
                                  <w:rFonts w:asciiTheme="minorHAnsi" w:eastAsia="MS Mincho" w:hAnsiTheme="minorHAnsi" w:cstheme="minorHAnsi"/>
                                  <w:color w:val="000000"/>
                                  <w:sz w:val="22"/>
                                  <w:szCs w:val="22"/>
                                  <w:lang w:val="en-GB"/>
                                </w:rPr>
                                <w:t>EDGE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194" idx="2"/>
                          <a:endCxn id="193" idx="0"/>
                        </wps:cNvCnPr>
                        <wps:spPr>
                          <a:xfrm>
                            <a:off x="2652456" y="393469"/>
                            <a:ext cx="2232860" cy="75152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stCxn id="194" idx="2"/>
                          <a:endCxn id="192" idx="0"/>
                        </wps:cNvCnPr>
                        <wps:spPr>
                          <a:xfrm>
                            <a:off x="2652456" y="393469"/>
                            <a:ext cx="1674991" cy="75166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a:stCxn id="194" idx="2"/>
                          <a:endCxn id="190" idx="0"/>
                        </wps:cNvCnPr>
                        <wps:spPr>
                          <a:xfrm>
                            <a:off x="2652456" y="393469"/>
                            <a:ext cx="1116654" cy="75162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a:stCxn id="194" idx="2"/>
                          <a:endCxn id="187" idx="0"/>
                        </wps:cNvCnPr>
                        <wps:spPr>
                          <a:xfrm flipH="1">
                            <a:off x="2094478" y="393469"/>
                            <a:ext cx="557978" cy="75140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a:stCxn id="194" idx="2"/>
                          <a:endCxn id="186" idx="0"/>
                        </wps:cNvCnPr>
                        <wps:spPr>
                          <a:xfrm flipH="1">
                            <a:off x="1536633" y="393469"/>
                            <a:ext cx="1115823" cy="75167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a:stCxn id="194" idx="2"/>
                          <a:endCxn id="185" idx="0"/>
                        </wps:cNvCnPr>
                        <wps:spPr>
                          <a:xfrm flipH="1">
                            <a:off x="978332" y="393469"/>
                            <a:ext cx="1674124" cy="75179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a:stCxn id="194" idx="2"/>
                          <a:endCxn id="189" idx="0"/>
                        </wps:cNvCnPr>
                        <wps:spPr>
                          <a:xfrm flipH="1">
                            <a:off x="419982" y="393469"/>
                            <a:ext cx="2232474" cy="75190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a:stCxn id="194" idx="2"/>
                          <a:endCxn id="191" idx="0"/>
                        </wps:cNvCnPr>
                        <wps:spPr>
                          <a:xfrm>
                            <a:off x="2652456" y="393469"/>
                            <a:ext cx="0" cy="751861"/>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a:stCxn id="194" idx="2"/>
                          <a:endCxn id="188" idx="0"/>
                        </wps:cNvCnPr>
                        <wps:spPr>
                          <a:xfrm>
                            <a:off x="2652456" y="393469"/>
                            <a:ext cx="558580" cy="751707"/>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g:cNvPr id="293" name="Group 293"/>
                        <wpg:cNvGrpSpPr/>
                        <wpg:grpSpPr>
                          <a:xfrm rot="5400000">
                            <a:off x="4533947" y="1505334"/>
                            <a:ext cx="720000" cy="726785"/>
                            <a:chOff x="2816320" y="1612308"/>
                            <a:chExt cx="900480" cy="726785"/>
                          </a:xfrm>
                        </wpg:grpSpPr>
                        <wpg:grpSp>
                          <wpg:cNvPr id="291" name="Group 291"/>
                          <wpg:cNvGrpSpPr/>
                          <wpg:grpSpPr>
                            <a:xfrm>
                              <a:off x="2816435" y="1612308"/>
                              <a:ext cx="900365" cy="360431"/>
                              <a:chOff x="2816435" y="1595194"/>
                              <a:chExt cx="900365" cy="360431"/>
                            </a:xfrm>
                          </wpg:grpSpPr>
                          <wps:wsp>
                            <wps:cNvPr id="225" name="Straight Arrow Connector 225"/>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36" name="Straight Arrow Connector 236"/>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292" name="Group 292"/>
                          <wpg:cNvGrpSpPr/>
                          <wpg:grpSpPr>
                            <a:xfrm>
                              <a:off x="2816320" y="1978504"/>
                              <a:ext cx="900434" cy="360589"/>
                              <a:chOff x="2816320" y="2022513"/>
                              <a:chExt cx="900434" cy="360589"/>
                            </a:xfrm>
                          </wpg:grpSpPr>
                          <wps:wsp>
                            <wps:cNvPr id="238" name="Straight Arrow Connector 238"/>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294" name="Group 294"/>
                        <wpg:cNvGrpSpPr/>
                        <wpg:grpSpPr>
                          <a:xfrm rot="5400000">
                            <a:off x="3963351" y="1493254"/>
                            <a:ext cx="720000" cy="726785"/>
                            <a:chOff x="2816320" y="1612308"/>
                            <a:chExt cx="900480" cy="726785"/>
                          </a:xfrm>
                        </wpg:grpSpPr>
                        <wpg:grpSp>
                          <wpg:cNvPr id="295" name="Group 295"/>
                          <wpg:cNvGrpSpPr/>
                          <wpg:grpSpPr>
                            <a:xfrm>
                              <a:off x="2816435" y="1612308"/>
                              <a:ext cx="900365" cy="360431"/>
                              <a:chOff x="2816435" y="1595194"/>
                              <a:chExt cx="900365" cy="360431"/>
                            </a:xfrm>
                          </wpg:grpSpPr>
                          <wps:wsp>
                            <wps:cNvPr id="303" name="Straight Arrow Connector 303"/>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96" name="Straight Arrow Connector 296"/>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297" name="Group 297"/>
                          <wpg:cNvGrpSpPr/>
                          <wpg:grpSpPr>
                            <a:xfrm>
                              <a:off x="2816320" y="1978504"/>
                              <a:ext cx="900434" cy="360589"/>
                              <a:chOff x="2816320" y="2022513"/>
                              <a:chExt cx="900434" cy="360589"/>
                            </a:xfrm>
                          </wpg:grpSpPr>
                          <wps:wsp>
                            <wps:cNvPr id="298" name="Straight Arrow Connector 298"/>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08" name="Group 308"/>
                        <wpg:cNvGrpSpPr/>
                        <wpg:grpSpPr>
                          <a:xfrm rot="5400000">
                            <a:off x="3422839" y="1492485"/>
                            <a:ext cx="720000" cy="726785"/>
                            <a:chOff x="2816320" y="1612308"/>
                            <a:chExt cx="900480" cy="726785"/>
                          </a:xfrm>
                        </wpg:grpSpPr>
                        <wpg:grpSp>
                          <wpg:cNvPr id="309" name="Group 309"/>
                          <wpg:cNvGrpSpPr/>
                          <wpg:grpSpPr>
                            <a:xfrm>
                              <a:off x="2816435" y="1612308"/>
                              <a:ext cx="900365" cy="360431"/>
                              <a:chOff x="2816435" y="1595194"/>
                              <a:chExt cx="900365" cy="360431"/>
                            </a:xfrm>
                          </wpg:grpSpPr>
                          <wps:wsp>
                            <wps:cNvPr id="317" name="Straight Arrow Connector 317"/>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10" name="Straight Arrow Connector 310"/>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11" name="Group 311"/>
                          <wpg:cNvGrpSpPr/>
                          <wpg:grpSpPr>
                            <a:xfrm>
                              <a:off x="2816320" y="1978504"/>
                              <a:ext cx="900434" cy="360589"/>
                              <a:chOff x="2816320" y="2022513"/>
                              <a:chExt cx="900434" cy="360589"/>
                            </a:xfrm>
                          </wpg:grpSpPr>
                          <wps:wsp>
                            <wps:cNvPr id="312" name="Straight Arrow Connector 312"/>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22" name="Group 322"/>
                        <wpg:cNvGrpSpPr/>
                        <wpg:grpSpPr>
                          <a:xfrm rot="5400000">
                            <a:off x="2851997" y="1493638"/>
                            <a:ext cx="720000" cy="726785"/>
                            <a:chOff x="2816320" y="1612308"/>
                            <a:chExt cx="900480" cy="726785"/>
                          </a:xfrm>
                        </wpg:grpSpPr>
                        <wpg:grpSp>
                          <wpg:cNvPr id="323" name="Group 323"/>
                          <wpg:cNvGrpSpPr/>
                          <wpg:grpSpPr>
                            <a:xfrm>
                              <a:off x="2816435" y="1612308"/>
                              <a:ext cx="900365" cy="360431"/>
                              <a:chOff x="2816435" y="1595194"/>
                              <a:chExt cx="900365" cy="360431"/>
                            </a:xfrm>
                          </wpg:grpSpPr>
                          <wps:wsp>
                            <wps:cNvPr id="331" name="Straight Arrow Connector 331"/>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4" name="Straight Arrow Connector 334"/>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24" name="Straight Arrow Connector 324"/>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25" name="Group 325"/>
                          <wpg:cNvGrpSpPr/>
                          <wpg:grpSpPr>
                            <a:xfrm>
                              <a:off x="2816320" y="1978504"/>
                              <a:ext cx="900434" cy="360589"/>
                              <a:chOff x="2816320" y="2022513"/>
                              <a:chExt cx="900434" cy="360589"/>
                            </a:xfrm>
                          </wpg:grpSpPr>
                          <wps:wsp>
                            <wps:cNvPr id="326" name="Straight Arrow Connector 326"/>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36" name="Group 336"/>
                        <wpg:cNvGrpSpPr/>
                        <wpg:grpSpPr>
                          <a:xfrm rot="5400000">
                            <a:off x="2286787" y="1505334"/>
                            <a:ext cx="720000" cy="726785"/>
                            <a:chOff x="2816320" y="1612308"/>
                            <a:chExt cx="900480" cy="726785"/>
                          </a:xfrm>
                        </wpg:grpSpPr>
                        <wpg:grpSp>
                          <wpg:cNvPr id="337" name="Group 337"/>
                          <wpg:cNvGrpSpPr/>
                          <wpg:grpSpPr>
                            <a:xfrm>
                              <a:off x="2816435" y="1612308"/>
                              <a:ext cx="900365" cy="360431"/>
                              <a:chOff x="2816435" y="1595194"/>
                              <a:chExt cx="900365" cy="360431"/>
                            </a:xfrm>
                          </wpg:grpSpPr>
                          <wps:wsp>
                            <wps:cNvPr id="345" name="Straight Arrow Connector 345"/>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7" name="Straight Arrow Connector 347"/>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38" name="Straight Arrow Connector 338"/>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39" name="Group 339"/>
                          <wpg:cNvGrpSpPr/>
                          <wpg:grpSpPr>
                            <a:xfrm>
                              <a:off x="2816320" y="1978504"/>
                              <a:ext cx="900434" cy="360589"/>
                              <a:chOff x="2816320" y="2022513"/>
                              <a:chExt cx="900434" cy="360589"/>
                            </a:xfrm>
                          </wpg:grpSpPr>
                          <wps:wsp>
                            <wps:cNvPr id="340" name="Straight Arrow Connector 340"/>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50" name="Group 350"/>
                        <wpg:cNvGrpSpPr/>
                        <wpg:grpSpPr>
                          <a:xfrm rot="5400000">
                            <a:off x="1756703" y="1505334"/>
                            <a:ext cx="720000" cy="726785"/>
                            <a:chOff x="2816320" y="1612308"/>
                            <a:chExt cx="900480" cy="726785"/>
                          </a:xfrm>
                        </wpg:grpSpPr>
                        <wpg:grpSp>
                          <wpg:cNvPr id="351" name="Group 351"/>
                          <wpg:cNvGrpSpPr/>
                          <wpg:grpSpPr>
                            <a:xfrm>
                              <a:off x="2816435" y="1612308"/>
                              <a:ext cx="900365" cy="360431"/>
                              <a:chOff x="2816435" y="1595194"/>
                              <a:chExt cx="900365" cy="360431"/>
                            </a:xfrm>
                          </wpg:grpSpPr>
                          <wps:wsp>
                            <wps:cNvPr id="359" name="Straight Arrow Connector 359"/>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52" name="Straight Arrow Connector 352"/>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53" name="Group 353"/>
                          <wpg:cNvGrpSpPr/>
                          <wpg:grpSpPr>
                            <a:xfrm>
                              <a:off x="2816320" y="1978504"/>
                              <a:ext cx="900434" cy="360589"/>
                              <a:chOff x="2816320" y="2022513"/>
                              <a:chExt cx="900434" cy="360589"/>
                            </a:xfrm>
                          </wpg:grpSpPr>
                          <wps:wsp>
                            <wps:cNvPr id="354" name="Straight Arrow Connector 354"/>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64" name="Group 364"/>
                        <wpg:cNvGrpSpPr/>
                        <wpg:grpSpPr>
                          <a:xfrm rot="5400000">
                            <a:off x="1187905" y="1505334"/>
                            <a:ext cx="720000" cy="726785"/>
                            <a:chOff x="2816320" y="1612308"/>
                            <a:chExt cx="900480" cy="726785"/>
                          </a:xfrm>
                        </wpg:grpSpPr>
                        <wpg:grpSp>
                          <wpg:cNvPr id="365" name="Group 365"/>
                          <wpg:cNvGrpSpPr/>
                          <wpg:grpSpPr>
                            <a:xfrm>
                              <a:off x="2816435" y="1612308"/>
                              <a:ext cx="900365" cy="360431"/>
                              <a:chOff x="2816435" y="1595194"/>
                              <a:chExt cx="900365" cy="360431"/>
                            </a:xfrm>
                          </wpg:grpSpPr>
                          <wps:wsp>
                            <wps:cNvPr id="373" name="Straight Arrow Connector 373"/>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66" name="Straight Arrow Connector 366"/>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67" name="Group 367"/>
                          <wpg:cNvGrpSpPr/>
                          <wpg:grpSpPr>
                            <a:xfrm>
                              <a:off x="2816320" y="1978504"/>
                              <a:ext cx="900434" cy="360589"/>
                              <a:chOff x="2816320" y="2022513"/>
                              <a:chExt cx="900434" cy="360589"/>
                            </a:xfrm>
                          </wpg:grpSpPr>
                          <wps:wsp>
                            <wps:cNvPr id="368" name="Straight Arrow Connector 368"/>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78" name="Group 378"/>
                        <wpg:cNvGrpSpPr/>
                        <wpg:grpSpPr>
                          <a:xfrm rot="5400000">
                            <a:off x="620652" y="1498955"/>
                            <a:ext cx="720000" cy="726785"/>
                            <a:chOff x="2816320" y="1612308"/>
                            <a:chExt cx="900480" cy="726785"/>
                          </a:xfrm>
                        </wpg:grpSpPr>
                        <wpg:grpSp>
                          <wpg:cNvPr id="379" name="Group 379"/>
                          <wpg:cNvGrpSpPr/>
                          <wpg:grpSpPr>
                            <a:xfrm>
                              <a:off x="2816435" y="1612308"/>
                              <a:ext cx="900365" cy="360431"/>
                              <a:chOff x="2816435" y="1595194"/>
                              <a:chExt cx="900365" cy="360431"/>
                            </a:xfrm>
                          </wpg:grpSpPr>
                          <wps:wsp>
                            <wps:cNvPr id="387" name="Straight Arrow Connector 387"/>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80" name="Straight Arrow Connector 380"/>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81" name="Group 381"/>
                          <wpg:cNvGrpSpPr/>
                          <wpg:grpSpPr>
                            <a:xfrm>
                              <a:off x="2816320" y="1978504"/>
                              <a:ext cx="900434" cy="360589"/>
                              <a:chOff x="2816320" y="2022513"/>
                              <a:chExt cx="900434" cy="360589"/>
                            </a:xfrm>
                          </wpg:grpSpPr>
                          <wps:wsp>
                            <wps:cNvPr id="382" name="Straight Arrow Connector 382"/>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4" name="Straight Arrow Connector 384"/>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g:wgp>
                        <wpg:cNvPr id="392" name="Group 392"/>
                        <wpg:cNvGrpSpPr/>
                        <wpg:grpSpPr>
                          <a:xfrm rot="5400000">
                            <a:off x="78259" y="1493820"/>
                            <a:ext cx="720000" cy="726785"/>
                            <a:chOff x="2816320" y="1612308"/>
                            <a:chExt cx="900480" cy="726785"/>
                          </a:xfrm>
                        </wpg:grpSpPr>
                        <wpg:grpSp>
                          <wpg:cNvPr id="393" name="Group 393"/>
                          <wpg:cNvGrpSpPr/>
                          <wpg:grpSpPr>
                            <a:xfrm>
                              <a:off x="2816435" y="1612308"/>
                              <a:ext cx="900365" cy="360431"/>
                              <a:chOff x="2816435" y="1595194"/>
                              <a:chExt cx="900365" cy="360431"/>
                            </a:xfrm>
                          </wpg:grpSpPr>
                          <wps:wsp>
                            <wps:cNvPr id="401" name="Straight Arrow Connector 401"/>
                            <wps:cNvCnPr/>
                            <wps:spPr>
                              <a:xfrm flipV="1">
                                <a:off x="2816800" y="1595194"/>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wps:spPr>
                              <a:xfrm flipV="1">
                                <a:off x="2816458" y="166745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3" name="Straight Arrow Connector 403"/>
                            <wps:cNvCnPr/>
                            <wps:spPr>
                              <a:xfrm flipV="1">
                                <a:off x="2816435" y="1739625"/>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wps:spPr>
                              <a:xfrm flipV="1">
                                <a:off x="2816483" y="1811532"/>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wps:spPr>
                              <a:xfrm flipV="1">
                                <a:off x="2816483" y="1883619"/>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94" name="Straight Arrow Connector 394"/>
                          <wps:cNvCnPr/>
                          <wps:spPr>
                            <a:xfrm flipV="1">
                              <a:off x="2816483" y="1975461"/>
                              <a:ext cx="900000"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95" name="Group 395"/>
                          <wpg:cNvGrpSpPr/>
                          <wpg:grpSpPr>
                            <a:xfrm>
                              <a:off x="2816320" y="1978504"/>
                              <a:ext cx="900434" cy="360589"/>
                              <a:chOff x="2816320" y="2022513"/>
                              <a:chExt cx="900434" cy="360589"/>
                            </a:xfrm>
                          </wpg:grpSpPr>
                          <wps:wsp>
                            <wps:cNvPr id="396" name="Straight Arrow Connector 396"/>
                            <wps:cNvCnPr/>
                            <wps:spPr>
                              <a:xfrm>
                                <a:off x="2816754" y="2023102"/>
                                <a:ext cx="900000" cy="360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7" name="Straight Arrow Connector 397"/>
                            <wps:cNvCnPr/>
                            <wps:spPr>
                              <a:xfrm>
                                <a:off x="2816754" y="2022682"/>
                                <a:ext cx="900000" cy="288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8" name="Straight Arrow Connector 398"/>
                            <wps:cNvCnPr/>
                            <wps:spPr>
                              <a:xfrm>
                                <a:off x="2816754" y="2023054"/>
                                <a:ext cx="900000" cy="216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a:off x="2816548" y="2022513"/>
                                <a:ext cx="900000" cy="144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0" name="Straight Arrow Connector 400"/>
                            <wps:cNvCnPr/>
                            <wps:spPr>
                              <a:xfrm>
                                <a:off x="2816320" y="2022551"/>
                                <a:ext cx="900000" cy="7200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wps:wsp>
                        <wps:cNvPr id="417" name="Text Box 407"/>
                        <wps:cNvSpPr txBox="1"/>
                        <wps:spPr>
                          <a:xfrm>
                            <a:off x="457779" y="941925"/>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18" name="Text Box 409"/>
                        <wps:cNvSpPr txBox="1"/>
                        <wps:spPr>
                          <a:xfrm>
                            <a:off x="925726" y="942560"/>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19" name="Text Box 410"/>
                        <wps:cNvSpPr txBox="1"/>
                        <wps:spPr>
                          <a:xfrm>
                            <a:off x="1393671" y="941925"/>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20" name="Text Box 411"/>
                        <wps:cNvSpPr txBox="1"/>
                        <wps:spPr>
                          <a:xfrm>
                            <a:off x="1861618" y="942560"/>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21" name="Text Box 412"/>
                        <wps:cNvSpPr txBox="1"/>
                        <wps:spPr>
                          <a:xfrm>
                            <a:off x="2329567" y="941925"/>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22" name="Text Box 413"/>
                        <wps:cNvSpPr txBox="1"/>
                        <wps:spPr>
                          <a:xfrm>
                            <a:off x="2797524" y="941925"/>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23" name="Text Box 414"/>
                        <wps:cNvSpPr txBox="1"/>
                        <wps:spPr>
                          <a:xfrm>
                            <a:off x="3264834" y="941925"/>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w:t>
                              </w:r>
                              <w:r w:rsidR="00F76596">
                                <w:rPr>
                                  <w:rFonts w:ascii="Calibri" w:eastAsia="MS Mincho" w:hAnsi="Calibri"/>
                                  <w:sz w:val="16"/>
                                  <w:szCs w:val="16"/>
                                  <w:lang w:val="en-GB"/>
                                </w:rPr>
                                <w:t>4</w:t>
                              </w:r>
                              <w:r>
                                <w:rPr>
                                  <w:rFonts w:ascii="Calibri" w:eastAsia="MS Mincho" w:hAnsi="Calibri"/>
                                  <w:sz w:val="16"/>
                                  <w:szCs w:val="16"/>
                                  <w:lang w:val="en-GB"/>
                                </w:rPr>
                                <w:t>5</w:t>
                              </w:r>
                            </w:p>
                          </w:txbxContent>
                        </wps:txbx>
                        <wps:bodyPr rot="0" spcFirstLastPara="0" vert="horz" wrap="none" lIns="0" tIns="0" rIns="0" bIns="0" numCol="1" spcCol="0" rtlCol="0" fromWordArt="0" anchor="ctr" anchorCtr="0" forceAA="0" compatLnSpc="1">
                          <a:prstTxWarp prst="textNoShape">
                            <a:avLst/>
                          </a:prstTxWarp>
                          <a:spAutoFit/>
                        </wps:bodyPr>
                      </wps:wsp>
                      <wps:wsp>
                        <wps:cNvPr id="424" name="Text Box 415"/>
                        <wps:cNvSpPr txBox="1"/>
                        <wps:spPr>
                          <a:xfrm>
                            <a:off x="3732962" y="942560"/>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w:t>
                              </w:r>
                              <w:r w:rsidR="00F76596">
                                <w:rPr>
                                  <w:rFonts w:ascii="Calibri" w:eastAsia="MS Mincho" w:hAnsi="Calibri"/>
                                  <w:sz w:val="16"/>
                                  <w:szCs w:val="16"/>
                                  <w:lang w:val="en-GB"/>
                                </w:rPr>
                                <w:t>14</w:t>
                              </w:r>
                            </w:p>
                          </w:txbxContent>
                        </wps:txbx>
                        <wps:bodyPr rot="0" spcFirstLastPara="0" vert="horz" wrap="none" lIns="0" tIns="0" rIns="0" bIns="0" numCol="1" spcCol="0" rtlCol="0" fromWordArt="0" anchor="ctr" anchorCtr="0" forceAA="0" compatLnSpc="1">
                          <a:prstTxWarp prst="textNoShape">
                            <a:avLst/>
                          </a:prstTxWarp>
                          <a:spAutoFit/>
                        </wps:bodyPr>
                      </wps:wsp>
                      <wps:wsp>
                        <wps:cNvPr id="425" name="Text Box 416"/>
                        <wps:cNvSpPr txBox="1"/>
                        <wps:spPr>
                          <a:xfrm>
                            <a:off x="4200772" y="942560"/>
                            <a:ext cx="186690" cy="138430"/>
                          </a:xfrm>
                          <a:prstGeom prst="rect">
                            <a:avLst/>
                          </a:prstGeom>
                          <a:noFill/>
                          <a:ln w="6350">
                            <a:noFill/>
                          </a:ln>
                        </wps:spPr>
                        <wps:txbx>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w:t>
                              </w:r>
                              <w:r w:rsidR="00F76596">
                                <w:rPr>
                                  <w:rFonts w:ascii="Calibri" w:eastAsia="MS Mincho" w:hAnsi="Calibri"/>
                                  <w:sz w:val="16"/>
                                  <w:szCs w:val="16"/>
                                  <w:lang w:val="en-GB"/>
                                </w:rPr>
                                <w:t>14</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028435C7" id="Canvas 155" o:spid="_x0000_s1110" editas="canvas" style="width:419.2pt;height:175.5pt;mso-position-horizontal-relative:char;mso-position-vertical-relative:line" coordsize="53238,2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">
                <v:shape id="_x0000_s1111" type="#_x0000_t75" style="position:absolute;width:53238;height:22282;visibility:visible;mso-wrap-style:square">
                  <v:fill o:detectmouseclick="t"/>
                  <v:path o:connecttype="none"/>
                </v:shape>
                <v:rect id="Rectangle 185" o:spid="_x0000_s1112" style="position:absolute;left:7205;top:11452;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nuwQAAANwAAAAPAAAAZHJzL2Rvd25yZXYueG1sRE9Na8JA&#10;EL0L/Q/LFLzppkJV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MWrqe7BAAAA3AAAAA8AAAAA&#10;AAAAAAAAAAAABwIAAGRycy9kb3ducmV2LnhtbFBLBQYAAAAAAwADALcAAAD1AgAAAAA=&#10;" fillcolor="white [3212]" strokecolor="black [3213]" strokeweight="1pt">
                  <v:textbox>
                    <w:txbxContent>
                      <w:p w:rsidR="00CF5040"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bark</w:t>
                        </w:r>
                      </w:p>
                    </w:txbxContent>
                  </v:textbox>
                </v:rect>
                <v:rect id="Rectangle 186" o:spid="_x0000_s1113" style="position:absolute;left:12788;top:11451;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CF5040"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cat</w:t>
                        </w:r>
                      </w:p>
                    </w:txbxContent>
                  </v:textbox>
                </v:rect>
                <v:rect id="Rectangle 187" o:spid="_x0000_s1114" style="position:absolute;left:18366;top:11448;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" fillcolor="white [3212]" strokecolor="black [3213]" strokeweight="1pt">
                  <v:textbox>
                    <w:txbxContent>
                      <w:p w:rsidR="00CF5040"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dog</w:t>
                        </w:r>
                      </w:p>
                    </w:txbxContent>
                  </v:textbox>
                </v:rect>
                <v:rect id="Rectangle 188" o:spid="_x0000_s1115" style="position:absolute;left:29532;top:11451;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rsidR="00CF5040" w:rsidRPr="00CF5040" w:rsidRDefault="00F76596"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likes</w:t>
                        </w:r>
                      </w:p>
                    </w:txbxContent>
                  </v:textbox>
                </v:rect>
                <v:rect id="Rectangle 189" o:spid="_x0000_s1116" style="position:absolute;left:1621;top:11453;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" fillcolor="white [3212]" strokecolor="black [3213]" strokeweight="1pt">
                  <v:textbox>
                    <w:txbxContent>
                      <w:p w:rsidR="00CF5040" w:rsidRPr="00CF5040" w:rsidRDefault="00CF5040" w:rsidP="00CF5040">
                        <w:pPr>
                          <w:pStyle w:val="NormalWeb"/>
                          <w:spacing w:before="0" w:beforeAutospacing="0" w:after="160" w:afterAutospacing="0" w:line="256" w:lineRule="auto"/>
                          <w:jc w:val="center"/>
                          <w:rPr>
                            <w:rFonts w:asciiTheme="minorHAnsi" w:hAnsiTheme="minorHAnsi" w:cstheme="minorHAnsi"/>
                          </w:rPr>
                        </w:pPr>
                        <w:r w:rsidRPr="00CF5040">
                          <w:rPr>
                            <w:rFonts w:asciiTheme="minorHAnsi" w:eastAsia="MS Mincho" w:hAnsiTheme="minorHAnsi" w:cstheme="minorHAnsi"/>
                            <w:color w:val="000000"/>
                            <w:sz w:val="22"/>
                            <w:szCs w:val="22"/>
                            <w:lang w:val="en-GB"/>
                          </w:rPr>
                          <w:t>EDGE</w:t>
                        </w:r>
                      </w:p>
                    </w:txbxContent>
                  </v:textbox>
                </v:rect>
                <v:rect id="Rectangle 190" o:spid="_x0000_s1117" style="position:absolute;left:35113;top:11450;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" fillcolor="white [3212]" strokecolor="black [3213]" strokeweight="1pt">
                  <v:textbox>
                    <w:txbxContent>
                      <w:p w:rsidR="00CF5040" w:rsidRPr="00CF5040" w:rsidRDefault="00F76596"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the</w:t>
                        </w:r>
                      </w:p>
                    </w:txbxContent>
                  </v:textbox>
                </v:rect>
                <v:rect id="Rectangle 191" o:spid="_x0000_s1118" style="position:absolute;left:23946;top:11453;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" fillcolor="white [3212]" strokecolor="black [3213]" strokeweight="1pt">
                  <v:textbox>
                    <w:txbxContent>
                      <w:p w:rsidR="00BE472F" w:rsidRPr="00CF5040" w:rsidRDefault="00F76596"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hates</w:t>
                        </w:r>
                      </w:p>
                    </w:txbxContent>
                  </v:textbox>
                </v:rect>
                <v:rect id="Rectangle 192" o:spid="_x0000_s1119" style="position:absolute;left:40696;top:11451;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" fillcolor="white [3212]" strokecolor="black [3213]" strokeweight="1pt">
                  <v:textbox>
                    <w:txbxContent>
                      <w:p w:rsidR="00BE472F"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to</w:t>
                        </w:r>
                      </w:p>
                    </w:txbxContent>
                  </v:textbox>
                </v:rect>
                <v:rect id="Rectangle 193" o:spid="_x0000_s1120" style="position:absolute;left:46275;top:11449;width:5156;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textbox>
                    <w:txbxContent>
                      <w:p w:rsidR="00BE472F" w:rsidRPr="00CF5040" w:rsidRDefault="00BE472F" w:rsidP="00CF5040">
                        <w:pPr>
                          <w:pStyle w:val="NormalWeb"/>
                          <w:spacing w:before="0" w:beforeAutospacing="0" w:after="160" w:afterAutospacing="0" w:line="256" w:lineRule="auto"/>
                          <w:jc w:val="center"/>
                          <w:rPr>
                            <w:rFonts w:asciiTheme="minorHAnsi" w:hAnsiTheme="minorHAnsi" w:cstheme="minorHAnsi"/>
                          </w:rPr>
                        </w:pPr>
                        <w:r>
                          <w:rPr>
                            <w:rFonts w:asciiTheme="minorHAnsi" w:eastAsia="MS Mincho" w:hAnsiTheme="minorHAnsi" w:cstheme="minorHAnsi"/>
                            <w:color w:val="000000"/>
                            <w:sz w:val="22"/>
                            <w:szCs w:val="22"/>
                            <w:lang w:val="en-GB"/>
                          </w:rPr>
                          <w:t>walk</w:t>
                        </w:r>
                      </w:p>
                    </w:txbxContent>
                  </v:textbox>
                </v:rect>
                <v:rect id="Rectangle 194" o:spid="_x0000_s1121" style="position:absolute;left:23946;top:359;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textbox>
                    <w:txbxContent>
                      <w:p w:rsidR="00E15ED6" w:rsidRPr="00CF5040" w:rsidRDefault="00E15ED6" w:rsidP="00CF5040">
                        <w:pPr>
                          <w:pStyle w:val="NormalWeb"/>
                          <w:spacing w:before="0" w:beforeAutospacing="0" w:after="160" w:afterAutospacing="0" w:line="256" w:lineRule="auto"/>
                          <w:jc w:val="center"/>
                          <w:rPr>
                            <w:rFonts w:asciiTheme="minorHAnsi" w:hAnsiTheme="minorHAnsi" w:cstheme="minorHAnsi"/>
                          </w:rPr>
                        </w:pPr>
                        <w:r w:rsidRPr="00CF5040">
                          <w:rPr>
                            <w:rFonts w:asciiTheme="minorHAnsi" w:eastAsia="MS Mincho" w:hAnsiTheme="minorHAnsi" w:cstheme="minorHAnsi"/>
                            <w:color w:val="000000"/>
                            <w:sz w:val="22"/>
                            <w:szCs w:val="22"/>
                            <w:lang w:val="en-GB"/>
                          </w:rPr>
                          <w:t>EDGE</w:t>
                        </w:r>
                      </w:p>
                    </w:txbxContent>
                  </v:textbox>
                </v:rect>
                <v:shape id="Straight Arrow Connector 216" o:spid="_x0000_s1122" type="#_x0000_t32" style="position:absolute;left:26524;top:3934;width:22329;height:7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" strokecolor="black [3213]" strokeweight="1pt">
                  <v:stroke endarrow="open" joinstyle="miter"/>
                </v:shape>
                <v:shape id="Straight Arrow Connector 217" o:spid="_x0000_s1123" type="#_x0000_t32" style="position:absolute;left:26524;top:3934;width:16750;height:7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" strokecolor="black [3213]" strokeweight="1pt">
                  <v:stroke endarrow="open" joinstyle="miter"/>
                </v:shape>
                <v:shape id="Straight Arrow Connector 218" o:spid="_x0000_s1124" type="#_x0000_t32" style="position:absolute;left:26524;top:3934;width:11167;height:7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" strokecolor="black [3213]" strokeweight="1pt">
                  <v:stroke endarrow="open" joinstyle="miter"/>
                </v:shape>
                <v:shape id="Straight Arrow Connector 219" o:spid="_x0000_s1125" type="#_x0000_t32" style="position:absolute;left:20944;top:3934;width:5580;height:7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" strokecolor="black [3213]" strokeweight="1pt">
                  <v:stroke endarrow="open" joinstyle="miter"/>
                </v:shape>
                <v:shape id="Straight Arrow Connector 220" o:spid="_x0000_s1126" type="#_x0000_t32" style="position:absolute;left:15366;top:3934;width:11158;height:75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" strokecolor="black [3213]" strokeweight="1pt">
                  <v:stroke endarrow="open" joinstyle="miter"/>
                </v:shape>
                <v:shape id="Straight Arrow Connector 221" o:spid="_x0000_s1127" type="#_x0000_t32" style="position:absolute;left:9783;top:3934;width:16741;height:75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" strokecolor="black [3213]" strokeweight="1pt">
                  <v:stroke endarrow="open" joinstyle="miter"/>
                </v:shape>
                <v:shape id="Straight Arrow Connector 222" o:spid="_x0000_s1128" type="#_x0000_t32" style="position:absolute;left:4199;top:3934;width:22325;height:7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" strokecolor="black [3213]" strokeweight="1pt">
                  <v:stroke endarrow="open" joinstyle="miter"/>
                </v:shape>
                <v:shape id="Straight Arrow Connector 223" o:spid="_x0000_s1129" type="#_x0000_t32" style="position:absolute;left:26524;top:3934;width:0;height:7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" strokecolor="black [3213]" strokeweight="1pt">
                  <v:stroke endarrow="open" joinstyle="miter"/>
                </v:shape>
                <v:shape id="Straight Arrow Connector 224" o:spid="_x0000_s1130" type="#_x0000_t32" style="position:absolute;left:26524;top:3934;width:5586;height:7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" strokecolor="black [3213]" strokeweight="1pt">
                  <v:stroke endarrow="open" joinstyle="miter"/>
                </v:shape>
                <v:group id="Group 293" o:spid="_x0000_s1131" style="position:absolute;left:45339;top:15053;width:7200;height:7268;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">
                  <v:group id="Group 291" o:spid="_x0000_s1132"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Straight Arrow Connector 225" o:spid="_x0000_s1133"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" strokecolor="black [3213]" strokeweight="1pt">
                      <v:stroke endarrow="open" joinstyle="miter"/>
                    </v:shape>
                    <v:shape id="Straight Arrow Connector 226" o:spid="_x0000_s1134"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" strokecolor="black [3213]" strokeweight="1pt">
                      <v:stroke endarrow="open" joinstyle="miter"/>
                    </v:shape>
                    <v:shape id="Straight Arrow Connector 227" o:spid="_x0000_s1135"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" strokecolor="black [3213]" strokeweight="1pt">
                      <v:stroke endarrow="open" joinstyle="miter"/>
                    </v:shape>
                    <v:shape id="Straight Arrow Connector 233" o:spid="_x0000_s1136"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" strokecolor="black [3213]" strokeweight="1pt">
                      <v:stroke endarrow="open" joinstyle="miter"/>
                    </v:shape>
                    <v:shape id="Straight Arrow Connector 235" o:spid="_x0000_s1137"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" strokecolor="black [3213]" strokeweight="1pt">
                      <v:stroke endarrow="open" joinstyle="miter"/>
                    </v:shape>
                  </v:group>
                  <v:shape id="Straight Arrow Connector 236" o:spid="_x0000_s1138"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" strokecolor="black [3213]" strokeweight="1pt">
                    <v:stroke endarrow="open" joinstyle="miter"/>
                  </v:shape>
                  <v:group id="Group 292" o:spid="_x0000_s1139"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Straight Arrow Connector 238" o:spid="_x0000_s1140"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" strokecolor="black [3213]" strokeweight="1pt">
                      <v:stroke endarrow="open" joinstyle="miter"/>
                    </v:shape>
                    <v:shape id="Straight Arrow Connector 239" o:spid="_x0000_s1141"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" strokecolor="black [3213]" strokeweight="1pt">
                      <v:stroke endarrow="open" joinstyle="miter"/>
                    </v:shape>
                    <v:shape id="Straight Arrow Connector 240" o:spid="_x0000_s1142"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" strokecolor="black [3213]" strokeweight="1pt">
                      <v:stroke endarrow="open" joinstyle="miter"/>
                    </v:shape>
                    <v:shape id="Straight Arrow Connector 241" o:spid="_x0000_s1143"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" strokecolor="black [3213]" strokeweight="1pt">
                      <v:stroke endarrow="open" joinstyle="miter"/>
                    </v:shape>
                    <v:shape id="Straight Arrow Connector 242" o:spid="_x0000_s1144"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" strokecolor="black [3213]" strokeweight="1pt">
                      <v:stroke endarrow="open" joinstyle="miter"/>
                    </v:shape>
                  </v:group>
                </v:group>
                <v:group id="Group 294" o:spid="_x0000_s1145" style="position:absolute;left:39633;top:14932;width:7200;height:7268;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">
                  <v:group id="Group 295" o:spid="_x0000_s1146"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Straight Arrow Connector 303" o:spid="_x0000_s1147"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" strokecolor="black [3213]" strokeweight="1pt">
                      <v:stroke endarrow="open" joinstyle="miter"/>
                    </v:shape>
                    <v:shape id="Straight Arrow Connector 304" o:spid="_x0000_s1148"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" strokecolor="black [3213]" strokeweight="1pt">
                      <v:stroke endarrow="open" joinstyle="miter"/>
                    </v:shape>
                    <v:shape id="Straight Arrow Connector 305" o:spid="_x0000_s1149"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" strokecolor="black [3213]" strokeweight="1pt">
                      <v:stroke endarrow="open" joinstyle="miter"/>
                    </v:shape>
                    <v:shape id="Straight Arrow Connector 306" o:spid="_x0000_s1150"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" strokecolor="black [3213]" strokeweight="1pt">
                      <v:stroke endarrow="open" joinstyle="miter"/>
                    </v:shape>
                    <v:shape id="Straight Arrow Connector 307" o:spid="_x0000_s1151"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" strokecolor="black [3213]" strokeweight="1pt">
                      <v:stroke endarrow="open" joinstyle="miter"/>
                    </v:shape>
                  </v:group>
                  <v:shape id="Straight Arrow Connector 296" o:spid="_x0000_s1152"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" strokecolor="black [3213]" strokeweight="1pt">
                    <v:stroke endarrow="open" joinstyle="miter"/>
                  </v:shape>
                  <v:group id="Group 297" o:spid="_x0000_s1153"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8" o:spid="_x0000_s1154"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" strokecolor="black [3213]" strokeweight="1pt">
                      <v:stroke endarrow="open" joinstyle="miter"/>
                    </v:shape>
                    <v:shape id="Straight Arrow Connector 299" o:spid="_x0000_s1155"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" strokecolor="black [3213]" strokeweight="1pt">
                      <v:stroke endarrow="open" joinstyle="miter"/>
                    </v:shape>
                    <v:shape id="Straight Arrow Connector 300" o:spid="_x0000_s1156"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" strokecolor="black [3213]" strokeweight="1pt">
                      <v:stroke endarrow="open" joinstyle="miter"/>
                    </v:shape>
                    <v:shape id="Straight Arrow Connector 301" o:spid="_x0000_s1157"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" strokecolor="black [3213]" strokeweight="1pt">
                      <v:stroke endarrow="open" joinstyle="miter"/>
                    </v:shape>
                    <v:shape id="Straight Arrow Connector 302" o:spid="_x0000_s1158"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" strokecolor="black [3213]" strokeweight="1pt">
                      <v:stroke endarrow="open" joinstyle="miter"/>
                    </v:shape>
                  </v:group>
                </v:group>
                <v:group id="Group 308" o:spid="_x0000_s1159" style="position:absolute;left:34228;top:14924;width:7200;height:7268;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">
                  <v:group id="Group 309" o:spid="_x0000_s1160"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Straight Arrow Connector 317" o:spid="_x0000_s1161"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" strokecolor="black [3213]" strokeweight="1pt">
                      <v:stroke endarrow="open" joinstyle="miter"/>
                    </v:shape>
                    <v:shape id="Straight Arrow Connector 318" o:spid="_x0000_s1162"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" strokecolor="black [3213]" strokeweight="1pt">
                      <v:stroke endarrow="open" joinstyle="miter"/>
                    </v:shape>
                    <v:shape id="Straight Arrow Connector 319" o:spid="_x0000_s1163"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" strokecolor="black [3213]" strokeweight="1pt">
                      <v:stroke endarrow="open" joinstyle="miter"/>
                    </v:shape>
                    <v:shape id="Straight Arrow Connector 320" o:spid="_x0000_s1164"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" strokecolor="black [3213]" strokeweight="1pt">
                      <v:stroke endarrow="open" joinstyle="miter"/>
                    </v:shape>
                    <v:shape id="Straight Arrow Connector 321" o:spid="_x0000_s1165"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" strokecolor="black [3213]" strokeweight="1pt">
                      <v:stroke endarrow="open" joinstyle="miter"/>
                    </v:shape>
                  </v:group>
                  <v:shape id="Straight Arrow Connector 310" o:spid="_x0000_s1166"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" strokecolor="black [3213]" strokeweight="1pt">
                    <v:stroke endarrow="open" joinstyle="miter"/>
                  </v:shape>
                  <v:group id="Group 311" o:spid="_x0000_s1167"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Straight Arrow Connector 312" o:spid="_x0000_s1168"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" strokecolor="black [3213]" strokeweight="1pt">
                      <v:stroke endarrow="open" joinstyle="miter"/>
                    </v:shape>
                    <v:shape id="Straight Arrow Connector 313" o:spid="_x0000_s1169"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" strokecolor="black [3213]" strokeweight="1pt">
                      <v:stroke endarrow="open" joinstyle="miter"/>
                    </v:shape>
                    <v:shape id="Straight Arrow Connector 314" o:spid="_x0000_s1170"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" strokecolor="black [3213]" strokeweight="1pt">
                      <v:stroke endarrow="open" joinstyle="miter"/>
                    </v:shape>
                    <v:shape id="Straight Arrow Connector 315" o:spid="_x0000_s1171"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" strokecolor="black [3213]" strokeweight="1pt">
                      <v:stroke endarrow="open" joinstyle="miter"/>
                    </v:shape>
                    <v:shape id="Straight Arrow Connector 316" o:spid="_x0000_s1172"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" strokecolor="black [3213]" strokeweight="1pt">
                      <v:stroke endarrow="open" joinstyle="miter"/>
                    </v:shape>
                  </v:group>
                </v:group>
                <v:group id="Group 322" o:spid="_x0000_s1173" style="position:absolute;left:28520;top:14936;width:7200;height:7267;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">
                  <v:group id="Group 323" o:spid="_x0000_s1174"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Straight Arrow Connector 331" o:spid="_x0000_s1175"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" strokecolor="black [3213]" strokeweight="1pt">
                      <v:stroke endarrow="open" joinstyle="miter"/>
                    </v:shape>
                    <v:shape id="Straight Arrow Connector 332" o:spid="_x0000_s1176"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" strokecolor="black [3213]" strokeweight="1pt">
                      <v:stroke endarrow="open" joinstyle="miter"/>
                    </v:shape>
                    <v:shape id="Straight Arrow Connector 333" o:spid="_x0000_s1177"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" strokecolor="black [3213]" strokeweight="1pt">
                      <v:stroke endarrow="open" joinstyle="miter"/>
                    </v:shape>
                    <v:shape id="Straight Arrow Connector 334" o:spid="_x0000_s1178"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" strokecolor="black [3213]" strokeweight="1pt">
                      <v:stroke endarrow="open" joinstyle="miter"/>
                    </v:shape>
                    <v:shape id="Straight Arrow Connector 335" o:spid="_x0000_s1179"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" strokecolor="black [3213]" strokeweight="1pt">
                      <v:stroke endarrow="open" joinstyle="miter"/>
                    </v:shape>
                  </v:group>
                  <v:shape id="Straight Arrow Connector 324" o:spid="_x0000_s1180"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" strokecolor="black [3213]" strokeweight="1pt">
                    <v:stroke endarrow="open" joinstyle="miter"/>
                  </v:shape>
                  <v:group id="Group 325" o:spid="_x0000_s1181"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Straight Arrow Connector 326" o:spid="_x0000_s1182"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" strokecolor="black [3213]" strokeweight="1pt">
                      <v:stroke endarrow="open" joinstyle="miter"/>
                    </v:shape>
                    <v:shape id="Straight Arrow Connector 327" o:spid="_x0000_s1183"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" strokecolor="black [3213]" strokeweight="1pt">
                      <v:stroke endarrow="open" joinstyle="miter"/>
                    </v:shape>
                    <v:shape id="Straight Arrow Connector 328" o:spid="_x0000_s1184"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" strokecolor="black [3213]" strokeweight="1pt">
                      <v:stroke endarrow="open" joinstyle="miter"/>
                    </v:shape>
                    <v:shape id="Straight Arrow Connector 329" o:spid="_x0000_s1185"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" strokecolor="black [3213]" strokeweight="1pt">
                      <v:stroke endarrow="open" joinstyle="miter"/>
                    </v:shape>
                    <v:shape id="Straight Arrow Connector 330" o:spid="_x0000_s1186"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" strokecolor="black [3213]" strokeweight="1pt">
                      <v:stroke endarrow="open" joinstyle="miter"/>
                    </v:shape>
                  </v:group>
                </v:group>
                <v:group id="Group 336" o:spid="_x0000_s1187" style="position:absolute;left:22867;top:15053;width:7200;height:7268;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">
                  <v:group id="Group 337" o:spid="_x0000_s1188"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Straight Arrow Connector 345" o:spid="_x0000_s1189"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" strokecolor="black [3213]" strokeweight="1pt">
                      <v:stroke endarrow="open" joinstyle="miter"/>
                    </v:shape>
                    <v:shape id="Straight Arrow Connector 346" o:spid="_x0000_s1190"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" strokecolor="black [3213]" strokeweight="1pt">
                      <v:stroke endarrow="open" joinstyle="miter"/>
                    </v:shape>
                    <v:shape id="Straight Arrow Connector 347" o:spid="_x0000_s1191"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" strokecolor="black [3213]" strokeweight="1pt">
                      <v:stroke endarrow="open" joinstyle="miter"/>
                    </v:shape>
                    <v:shape id="Straight Arrow Connector 348" o:spid="_x0000_s1192"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" strokecolor="black [3213]" strokeweight="1pt">
                      <v:stroke endarrow="open" joinstyle="miter"/>
                    </v:shape>
                    <v:shape id="Straight Arrow Connector 349" o:spid="_x0000_s1193"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" strokecolor="black [3213]" strokeweight="1pt">
                      <v:stroke endarrow="open" joinstyle="miter"/>
                    </v:shape>
                  </v:group>
                  <v:shape id="Straight Arrow Connector 338" o:spid="_x0000_s1194"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" strokecolor="black [3213]" strokeweight="1pt">
                    <v:stroke endarrow="open" joinstyle="miter"/>
                  </v:shape>
                  <v:group id="Group 339" o:spid="_x0000_s1195"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Straight Arrow Connector 340" o:spid="_x0000_s1196"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" strokecolor="black [3213]" strokeweight="1pt">
                      <v:stroke endarrow="open" joinstyle="miter"/>
                    </v:shape>
                    <v:shape id="Straight Arrow Connector 341" o:spid="_x0000_s1197"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" strokecolor="black [3213]" strokeweight="1pt">
                      <v:stroke endarrow="open" joinstyle="miter"/>
                    </v:shape>
                    <v:shape id="Straight Arrow Connector 342" o:spid="_x0000_s1198"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" strokecolor="black [3213]" strokeweight="1pt">
                      <v:stroke endarrow="open" joinstyle="miter"/>
                    </v:shape>
                    <v:shape id="Straight Arrow Connector 343" o:spid="_x0000_s1199"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" strokecolor="black [3213]" strokeweight="1pt">
                      <v:stroke endarrow="open" joinstyle="miter"/>
                    </v:shape>
                    <v:shape id="Straight Arrow Connector 344" o:spid="_x0000_s1200"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" strokecolor="black [3213]" strokeweight="1pt">
                      <v:stroke endarrow="open" joinstyle="miter"/>
                    </v:shape>
                  </v:group>
                </v:group>
                <v:group id="Group 350" o:spid="_x0000_s1201" style="position:absolute;left:17567;top:15053;width:7200;height:7267;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">
                  <v:group id="Group 351" o:spid="_x0000_s1202"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Straight Arrow Connector 359" o:spid="_x0000_s1203"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" strokecolor="black [3213]" strokeweight="1pt">
                      <v:stroke endarrow="open" joinstyle="miter"/>
                    </v:shape>
                    <v:shape id="Straight Arrow Connector 360" o:spid="_x0000_s1204"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" strokecolor="black [3213]" strokeweight="1pt">
                      <v:stroke endarrow="open" joinstyle="miter"/>
                    </v:shape>
                    <v:shape id="Straight Arrow Connector 361" o:spid="_x0000_s1205"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" strokecolor="black [3213]" strokeweight="1pt">
                      <v:stroke endarrow="open" joinstyle="miter"/>
                    </v:shape>
                    <v:shape id="Straight Arrow Connector 362" o:spid="_x0000_s1206"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" strokecolor="black [3213]" strokeweight="1pt">
                      <v:stroke endarrow="open" joinstyle="miter"/>
                    </v:shape>
                    <v:shape id="Straight Arrow Connector 363" o:spid="_x0000_s1207"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" strokecolor="black [3213]" strokeweight="1pt">
                      <v:stroke endarrow="open" joinstyle="miter"/>
                    </v:shape>
                  </v:group>
                  <v:shape id="Straight Arrow Connector 352" o:spid="_x0000_s1208"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" strokecolor="black [3213]" strokeweight="1pt">
                    <v:stroke endarrow="open" joinstyle="miter"/>
                  </v:shape>
                  <v:group id="Group 353" o:spid="_x0000_s1209"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210"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" strokecolor="black [3213]" strokeweight="1pt">
                      <v:stroke endarrow="open" joinstyle="miter"/>
                    </v:shape>
                    <v:shape id="Straight Arrow Connector 355" o:spid="_x0000_s1211"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" strokecolor="black [3213]" strokeweight="1pt">
                      <v:stroke endarrow="open" joinstyle="miter"/>
                    </v:shape>
                    <v:shape id="Straight Arrow Connector 356" o:spid="_x0000_s1212"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" strokecolor="black [3213]" strokeweight="1pt">
                      <v:stroke endarrow="open" joinstyle="miter"/>
                    </v:shape>
                    <v:shape id="Straight Arrow Connector 357" o:spid="_x0000_s1213"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" strokecolor="black [3213]" strokeweight="1pt">
                      <v:stroke endarrow="open" joinstyle="miter"/>
                    </v:shape>
                    <v:shape id="Straight Arrow Connector 358" o:spid="_x0000_s1214"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" strokecolor="black [3213]" strokeweight="1pt">
                      <v:stroke endarrow="open" joinstyle="miter"/>
                    </v:shape>
                  </v:group>
                </v:group>
                <v:group id="Group 364" o:spid="_x0000_s1215" style="position:absolute;left:11879;top:15053;width:7200;height:7267;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">
                  <v:group id="Group 365" o:spid="_x0000_s1216"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Straight Arrow Connector 373" o:spid="_x0000_s1217"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" strokecolor="black [3213]" strokeweight="1pt">
                      <v:stroke endarrow="open" joinstyle="miter"/>
                    </v:shape>
                    <v:shape id="Straight Arrow Connector 374" o:spid="_x0000_s1218"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" strokecolor="black [3213]" strokeweight="1pt">
                      <v:stroke endarrow="open" joinstyle="miter"/>
                    </v:shape>
                    <v:shape id="Straight Arrow Connector 375" o:spid="_x0000_s1219"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" strokecolor="black [3213]" strokeweight="1pt">
                      <v:stroke endarrow="open" joinstyle="miter"/>
                    </v:shape>
                    <v:shape id="Straight Arrow Connector 376" o:spid="_x0000_s1220"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" strokecolor="black [3213]" strokeweight="1pt">
                      <v:stroke endarrow="open" joinstyle="miter"/>
                    </v:shape>
                    <v:shape id="Straight Arrow Connector 377" o:spid="_x0000_s1221"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" strokecolor="black [3213]" strokeweight="1pt">
                      <v:stroke endarrow="open" joinstyle="miter"/>
                    </v:shape>
                  </v:group>
                  <v:shape id="Straight Arrow Connector 366" o:spid="_x0000_s1222"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" strokecolor="black [3213]" strokeweight="1pt">
                    <v:stroke endarrow="open" joinstyle="miter"/>
                  </v:shape>
                  <v:group id="Group 367" o:spid="_x0000_s1223"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Straight Arrow Connector 368" o:spid="_x0000_s1224"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" strokecolor="black [3213]" strokeweight="1pt">
                      <v:stroke endarrow="open" joinstyle="miter"/>
                    </v:shape>
                    <v:shape id="Straight Arrow Connector 369" o:spid="_x0000_s1225"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" strokecolor="black [3213]" strokeweight="1pt">
                      <v:stroke endarrow="open" joinstyle="miter"/>
                    </v:shape>
                    <v:shape id="Straight Arrow Connector 370" o:spid="_x0000_s1226"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" strokecolor="black [3213]" strokeweight="1pt">
                      <v:stroke endarrow="open" joinstyle="miter"/>
                    </v:shape>
                    <v:shape id="Straight Arrow Connector 371" o:spid="_x0000_s1227"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" strokecolor="black [3213]" strokeweight="1pt">
                      <v:stroke endarrow="open" joinstyle="miter"/>
                    </v:shape>
                    <v:shape id="Straight Arrow Connector 372" o:spid="_x0000_s1228"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" strokecolor="black [3213]" strokeweight="1pt">
                      <v:stroke endarrow="open" joinstyle="miter"/>
                    </v:shape>
                  </v:group>
                </v:group>
                <v:group id="Group 378" o:spid="_x0000_s1229" style="position:absolute;left:6206;top:14989;width:7200;height:7268;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">
                  <v:group id="Group 379" o:spid="_x0000_s1230"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Straight Arrow Connector 387" o:spid="_x0000_s1231"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" strokecolor="black [3213]" strokeweight="1pt">
                      <v:stroke endarrow="open" joinstyle="miter"/>
                    </v:shape>
                    <v:shape id="Straight Arrow Connector 388" o:spid="_x0000_s1232"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" strokecolor="black [3213]" strokeweight="1pt">
                      <v:stroke endarrow="open" joinstyle="miter"/>
                    </v:shape>
                    <v:shape id="Straight Arrow Connector 389" o:spid="_x0000_s1233"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" strokecolor="black [3213]" strokeweight="1pt">
                      <v:stroke endarrow="open" joinstyle="miter"/>
                    </v:shape>
                    <v:shape id="Straight Arrow Connector 390" o:spid="_x0000_s1234"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" strokecolor="black [3213]" strokeweight="1pt">
                      <v:stroke endarrow="open" joinstyle="miter"/>
                    </v:shape>
                    <v:shape id="Straight Arrow Connector 391" o:spid="_x0000_s1235"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" strokecolor="black [3213]" strokeweight="1pt">
                      <v:stroke endarrow="open" joinstyle="miter"/>
                    </v:shape>
                  </v:group>
                  <v:shape id="Straight Arrow Connector 380" o:spid="_x0000_s1236"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" strokecolor="black [3213]" strokeweight="1pt">
                    <v:stroke endarrow="open" joinstyle="miter"/>
                  </v:shape>
                  <v:group id="Group 381" o:spid="_x0000_s1237"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shape id="Straight Arrow Connector 382" o:spid="_x0000_s1238"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" strokecolor="black [3213]" strokeweight="1pt">
                      <v:stroke endarrow="open" joinstyle="miter"/>
                    </v:shape>
                    <v:shape id="Straight Arrow Connector 383" o:spid="_x0000_s1239"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" strokecolor="black [3213]" strokeweight="1pt">
                      <v:stroke endarrow="open" joinstyle="miter"/>
                    </v:shape>
                    <v:shape id="Straight Arrow Connector 384" o:spid="_x0000_s1240"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" strokecolor="black [3213]" strokeweight="1pt">
                      <v:stroke endarrow="open" joinstyle="miter"/>
                    </v:shape>
                    <v:shape id="Straight Arrow Connector 385" o:spid="_x0000_s1241"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" strokecolor="black [3213]" strokeweight="1pt">
                      <v:stroke endarrow="open" joinstyle="miter"/>
                    </v:shape>
                    <v:shape id="Straight Arrow Connector 386" o:spid="_x0000_s1242"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" strokecolor="black [3213]" strokeweight="1pt">
                      <v:stroke endarrow="open" joinstyle="miter"/>
                    </v:shape>
                  </v:group>
                </v:group>
                <v:group id="Group 392" o:spid="_x0000_s1243" style="position:absolute;left:782;top:14938;width:7200;height:7268;rotation:90" coordorigin="28163,16123" coordsize="9004,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">
                  <v:group id="Group 393" o:spid="_x0000_s1244" style="position:absolute;left:28164;top:16123;width:9004;height:3604" coordorigin="28164,15951" coordsize="900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Straight Arrow Connector 401" o:spid="_x0000_s1245" type="#_x0000_t32" style="position:absolute;left:28168;top:15951;width:900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" strokecolor="black [3213]" strokeweight="1pt">
                      <v:stroke endarrow="open" joinstyle="miter"/>
                    </v:shape>
                    <v:shape id="Straight Arrow Connector 402" o:spid="_x0000_s1246" type="#_x0000_t32" style="position:absolute;left:28164;top:16674;width:900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" strokecolor="black [3213]" strokeweight="1pt">
                      <v:stroke endarrow="open" joinstyle="miter"/>
                    </v:shape>
                    <v:shape id="Straight Arrow Connector 403" o:spid="_x0000_s1247" type="#_x0000_t32" style="position:absolute;left:28164;top:17396;width:9000;height:2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" strokecolor="black [3213]" strokeweight="1pt">
                      <v:stroke endarrow="open" joinstyle="miter"/>
                    </v:shape>
                    <v:shape id="Straight Arrow Connector 404" o:spid="_x0000_s1248" type="#_x0000_t32" style="position:absolute;left:28164;top:18115;width:9000;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" strokecolor="black [3213]" strokeweight="1pt">
                      <v:stroke endarrow="open" joinstyle="miter"/>
                    </v:shape>
                    <v:shape id="Straight Arrow Connector 405" o:spid="_x0000_s1249" type="#_x0000_t32" style="position:absolute;left:28164;top:18836;width:9000;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" strokecolor="black [3213]" strokeweight="1pt">
                      <v:stroke endarrow="open" joinstyle="miter"/>
                    </v:shape>
                  </v:group>
                  <v:shape id="Straight Arrow Connector 394" o:spid="_x0000_s1250" type="#_x0000_t32" style="position:absolute;left:28164;top:19754;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" strokecolor="black [3213]" strokeweight="1pt">
                    <v:stroke endarrow="open" joinstyle="miter"/>
                  </v:shape>
                  <v:group id="Group 395" o:spid="_x0000_s1251" style="position:absolute;left:28163;top:19785;width:9004;height:3605" coordorigin="28163,20225" coordsize="9004,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Straight Arrow Connector 396" o:spid="_x0000_s1252" type="#_x0000_t32" style="position:absolute;left:28167;top:20231;width:900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" strokecolor="black [3213]" strokeweight="1pt">
                      <v:stroke endarrow="open" joinstyle="miter"/>
                    </v:shape>
                    <v:shape id="Straight Arrow Connector 397" o:spid="_x0000_s1253" type="#_x0000_t32" style="position:absolute;left:28167;top:20226;width:900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" strokecolor="black [3213]" strokeweight="1pt">
                      <v:stroke endarrow="open" joinstyle="miter"/>
                    </v:shape>
                    <v:shape id="Straight Arrow Connector 398" o:spid="_x0000_s1254" type="#_x0000_t32" style="position:absolute;left:28167;top:20230;width:900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" strokecolor="black [3213]" strokeweight="1pt">
                      <v:stroke endarrow="open" joinstyle="miter"/>
                    </v:shape>
                    <v:shape id="Straight Arrow Connector 399" o:spid="_x0000_s1255" type="#_x0000_t32" style="position:absolute;left:28165;top:20225;width:900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" strokecolor="black [3213]" strokeweight="1pt">
                      <v:stroke endarrow="open" joinstyle="miter"/>
                    </v:shape>
                    <v:shape id="Straight Arrow Connector 400" o:spid="_x0000_s1256" type="#_x0000_t32" style="position:absolute;left:28163;top:20225;width:900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" strokecolor="black [3213]" strokeweight="1pt">
                      <v:stroke endarrow="open" joinstyle="miter"/>
                    </v:shape>
                  </v:group>
                </v:group>
                <v:shapetype id="_x0000_t202" coordsize="21600,21600" o:spt="202" path="m,l,21600r21600,l21600,xe">
                  <v:stroke joinstyle="miter"/>
                  <v:path gradientshapeok="t" o:connecttype="rect"/>
                </v:shapetype>
                <v:shape id="Text Box 407" o:spid="_x0000_s1257" type="#_x0000_t202" style="position:absolute;left:4577;top:9419;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v:textbox>
                </v:shape>
                <v:shape id="Text Box 409" o:spid="_x0000_s1258" type="#_x0000_t202" style="position:absolute;left:9257;top:9425;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v:textbox>
                </v:shape>
                <v:shape id="Text Box 410" o:spid="_x0000_s1259" type="#_x0000_t202" style="position:absolute;left:13936;top:9419;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v:textbox>
                </v:shape>
                <v:shape id="Text Box 411" o:spid="_x0000_s1260" type="#_x0000_t202" style="position:absolute;left:18616;top:9425;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v:textbox>
                </v:shape>
                <v:shape id="Text Box 412" o:spid="_x0000_s1261" type="#_x0000_t202" style="position:absolute;left:23295;top:9419;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v:textbox>
                </v:shape>
                <v:shape id="Text Box 413" o:spid="_x0000_s1262" type="#_x0000_t202" style="position:absolute;left:27975;top:9419;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0.05</w:t>
                        </w:r>
                      </w:p>
                    </w:txbxContent>
                  </v:textbox>
                </v:shape>
                <v:shape id="Text Box 414" o:spid="_x0000_s1263" type="#_x0000_t202" style="position:absolute;left:32648;top:9419;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w:t>
                        </w:r>
                        <w:r w:rsidR="00F76596">
                          <w:rPr>
                            <w:rFonts w:ascii="Calibri" w:eastAsia="MS Mincho" w:hAnsi="Calibri"/>
                            <w:sz w:val="16"/>
                            <w:szCs w:val="16"/>
                            <w:lang w:val="en-GB"/>
                          </w:rPr>
                          <w:t>4</w:t>
                        </w:r>
                        <w:r>
                          <w:rPr>
                            <w:rFonts w:ascii="Calibri" w:eastAsia="MS Mincho" w:hAnsi="Calibri"/>
                            <w:sz w:val="16"/>
                            <w:szCs w:val="16"/>
                            <w:lang w:val="en-GB"/>
                          </w:rPr>
                          <w:t>5</w:t>
                        </w:r>
                      </w:p>
                    </w:txbxContent>
                  </v:textbox>
                </v:shape>
                <v:shape id="Text Box 415" o:spid="_x0000_s1264" type="#_x0000_t202" style="position:absolute;left:37329;top:9425;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w:t>
                        </w:r>
                        <w:r w:rsidR="00F76596">
                          <w:rPr>
                            <w:rFonts w:ascii="Calibri" w:eastAsia="MS Mincho" w:hAnsi="Calibri"/>
                            <w:sz w:val="16"/>
                            <w:szCs w:val="16"/>
                            <w:lang w:val="en-GB"/>
                          </w:rPr>
                          <w:t>14</w:t>
                        </w:r>
                      </w:p>
                    </w:txbxContent>
                  </v:textbox>
                </v:shape>
                <v:shape id="Text Box 416" o:spid="_x0000_s1265" type="#_x0000_t202" style="position:absolute;left:42007;top:9425;width:1867;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" filled="f" stroked="f" strokeweight=".5pt">
                  <v:textbox style="mso-fit-shape-to-text:t" inset="0,0,0,0">
                    <w:txbxContent>
                      <w:p w:rsidR="00787EAD" w:rsidRDefault="00787EAD" w:rsidP="00787EAD">
                        <w:pPr>
                          <w:pStyle w:val="NormalWeb"/>
                          <w:spacing w:before="0" w:beforeAutospacing="0" w:after="0" w:afterAutospacing="0" w:line="256" w:lineRule="auto"/>
                        </w:pPr>
                        <w:r>
                          <w:rPr>
                            <w:rFonts w:ascii="Calibri" w:eastAsia="MS Mincho" w:hAnsi="Calibri"/>
                            <w:sz w:val="16"/>
                            <w:szCs w:val="16"/>
                            <w:lang w:val="en-GB"/>
                          </w:rPr>
                          <w:t>0.</w:t>
                        </w:r>
                        <w:r w:rsidR="00F76596">
                          <w:rPr>
                            <w:rFonts w:ascii="Calibri" w:eastAsia="MS Mincho" w:hAnsi="Calibri"/>
                            <w:sz w:val="16"/>
                            <w:szCs w:val="16"/>
                            <w:lang w:val="en-GB"/>
                          </w:rPr>
                          <w:t>14</w:t>
                        </w:r>
                      </w:p>
                    </w:txbxContent>
                  </v:textbox>
                </v:shape>
                <w10:anchorlock/>
              </v:group>
            </w:pict>
          </mc:Fallback>
        </mc:AlternateContent>
      </w:r>
    </w:p>
    <w:p w:rsidR="009D7DD1" w:rsidRDefault="009D7DD1" w:rsidP="009D7DD1">
      <w:pPr>
        <w:jc w:val="both"/>
        <w:rPr>
          <w:lang w:val="en-GB"/>
        </w:rPr>
      </w:pPr>
      <w:r>
        <w:rPr>
          <w:lang w:val="en-GB"/>
        </w:rPr>
        <w:t xml:space="preserve">What we want to do is find a path from the root to a leaf which has the maximum product of probabilities. We know when to stop looking when we find a complete path whose probability is greater than that of all other complete or incomplete paths that are of the same length of shorter. What this means is that, </w:t>
      </w:r>
      <w:r w:rsidR="0096220F">
        <w:rPr>
          <w:lang w:val="en-GB"/>
        </w:rPr>
        <w:t xml:space="preserve">if we found a complete four-word sentence but there are other four-word prefixes we saw that have a greater probability than the sentence, then we cannot stop looking just yet. </w:t>
      </w:r>
      <w:r>
        <w:rPr>
          <w:lang w:val="en-GB"/>
        </w:rPr>
        <w:t>On the other hand</w:t>
      </w:r>
      <w:r w:rsidR="0096220F">
        <w:rPr>
          <w:lang w:val="en-GB"/>
        </w:rPr>
        <w:t>,</w:t>
      </w:r>
      <w:r w:rsidR="0096220F" w:rsidRPr="0096220F">
        <w:rPr>
          <w:lang w:val="en-GB"/>
        </w:rPr>
        <w:t xml:space="preserve"> </w:t>
      </w:r>
      <w:r w:rsidR="0096220F">
        <w:rPr>
          <w:lang w:val="en-GB"/>
        </w:rPr>
        <w:t>if a complete five-word sentence was found that has a greater probability than all other prefixes of five words or less, then that five-word sentence is the maximum probability sentence.</w:t>
      </w:r>
      <w:r>
        <w:rPr>
          <w:lang w:val="en-GB"/>
        </w:rPr>
        <w:t xml:space="preserve"> This is because the probability of a prefix never increases as the number</w:t>
      </w:r>
      <w:r w:rsidR="0096220F">
        <w:rPr>
          <w:lang w:val="en-GB"/>
        </w:rPr>
        <w:t xml:space="preserve"> of words increases since multiplying a probability by another probability creates a smaller probability.</w:t>
      </w:r>
      <w:r w:rsidR="00BF4971">
        <w:rPr>
          <w:lang w:val="en-GB"/>
        </w:rPr>
        <w:t xml:space="preserve"> So if all prefixes found up till now have a smaller probability than a complete sentence found, making the other prefixes longer will only make their probabilities even smaller.</w:t>
      </w:r>
    </w:p>
    <w:p w:rsidR="00252ED6" w:rsidRDefault="00BF4971" w:rsidP="009D7DD1">
      <w:pPr>
        <w:jc w:val="both"/>
        <w:rPr>
          <w:lang w:val="en-GB"/>
        </w:rPr>
      </w:pPr>
      <w:r>
        <w:rPr>
          <w:lang w:val="en-GB"/>
        </w:rPr>
        <w:t>We can exploit this termination condition in order to search all possible paths in the tree using something like breadth first search but that would take too long if the vocabulary is large. Instead, we do an approximate search called beam search in order to search only the most promising paths. We choose a beam width (such as 3 or 5) and only explore the ‘beam width’ most probable prefixes found up to now. This eliminates a lot of search time but also makes it less likely that the most p</w:t>
      </w:r>
      <w:r w:rsidR="00252ED6">
        <w:rPr>
          <w:lang w:val="en-GB"/>
        </w:rPr>
        <w:t>robable sentence will be found.</w:t>
      </w:r>
    </w:p>
    <w:p w:rsidR="00BF4971" w:rsidRDefault="00BF4971" w:rsidP="009D7DD1">
      <w:pPr>
        <w:jc w:val="both"/>
        <w:rPr>
          <w:lang w:val="en-GB"/>
        </w:rPr>
      </w:pPr>
      <w:r>
        <w:rPr>
          <w:lang w:val="en-GB"/>
        </w:rPr>
        <w:t xml:space="preserve">A beam width of 1 makes the beam search algorithm </w:t>
      </w:r>
      <w:r w:rsidR="00252ED6">
        <w:rPr>
          <w:lang w:val="en-GB"/>
        </w:rPr>
        <w:t>equivalent to</w:t>
      </w:r>
      <w:r>
        <w:rPr>
          <w:lang w:val="en-GB"/>
        </w:rPr>
        <w:t xml:space="preserve"> greedy search.</w:t>
      </w:r>
      <w:r w:rsidR="00252ED6">
        <w:rPr>
          <w:lang w:val="en-GB"/>
        </w:rPr>
        <w:t xml:space="preserve"> The only reason why we were just finding the maximum probability word in greedy search rather than finding the maximum probability prefix, as we do in beam search, is because </w:t>
      </w:r>
      <w:r w:rsidR="002F6039">
        <w:rPr>
          <w:lang w:val="en-GB"/>
        </w:rPr>
        <w:t>all the prefixes considered are the same except for the new token. This means that we only need to find the maximum probability token in order to find the maximum probability prefix.</w:t>
      </w:r>
    </w:p>
    <w:sectPr w:rsidR="00BF4971">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7DB" w:rsidRDefault="00D507DB" w:rsidP="00C15492">
      <w:pPr>
        <w:spacing w:after="0" w:line="240" w:lineRule="auto"/>
      </w:pPr>
      <w:r>
        <w:separator/>
      </w:r>
    </w:p>
  </w:endnote>
  <w:endnote w:type="continuationSeparator" w:id="0">
    <w:p w:rsidR="00D507DB" w:rsidRDefault="00D507DB"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C83" w:rsidRPr="00C15492" w:rsidRDefault="00356C83">
    <w:pPr>
      <w:pStyle w:val="Footer"/>
      <w:rPr>
        <w:sz w:val="12"/>
        <w:szCs w:val="12"/>
      </w:rPr>
    </w:pPr>
    <w:r w:rsidRPr="00C15492">
      <w:rPr>
        <w:sz w:val="12"/>
        <w:szCs w:val="12"/>
      </w:rPr>
      <w:t>© Marc Tanti (</w:t>
    </w:r>
    <w:hyperlink r:id="rId1" w:history="1">
      <w:r>
        <w:rPr>
          <w:rStyle w:val="Hyperlink"/>
          <w:sz w:val="12"/>
          <w:szCs w:val="12"/>
        </w:rPr>
        <w:t>https://github.com/mtanti</w:t>
      </w:r>
    </w:hyperlink>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97626A">
      <w:rPr>
        <w:rStyle w:val="FooterChar"/>
        <w:noProof/>
        <w:sz w:val="12"/>
        <w:szCs w:val="12"/>
      </w:rPr>
      <w:t>1</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97626A">
      <w:rPr>
        <w:rStyle w:val="FooterChar"/>
        <w:noProof/>
        <w:sz w:val="12"/>
        <w:szCs w:val="12"/>
      </w:rPr>
      <w:t>6</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7DB" w:rsidRDefault="00D507DB" w:rsidP="00C15492">
      <w:pPr>
        <w:spacing w:after="0" w:line="240" w:lineRule="auto"/>
      </w:pPr>
      <w:r>
        <w:separator/>
      </w:r>
    </w:p>
  </w:footnote>
  <w:footnote w:type="continuationSeparator" w:id="0">
    <w:p w:rsidR="00D507DB" w:rsidRDefault="00D507DB"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191F"/>
    <w:multiLevelType w:val="hybridMultilevel"/>
    <w:tmpl w:val="BBB6E6A6"/>
    <w:lvl w:ilvl="0" w:tplc="68CAA2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766D"/>
    <w:rsid w:val="00023F85"/>
    <w:rsid w:val="000334C4"/>
    <w:rsid w:val="000445F6"/>
    <w:rsid w:val="000538DB"/>
    <w:rsid w:val="00056A59"/>
    <w:rsid w:val="00072E21"/>
    <w:rsid w:val="00084F9C"/>
    <w:rsid w:val="00092B9C"/>
    <w:rsid w:val="00094D7A"/>
    <w:rsid w:val="000A6099"/>
    <w:rsid w:val="000B7F5D"/>
    <w:rsid w:val="000D7615"/>
    <w:rsid w:val="000E0B09"/>
    <w:rsid w:val="000E3CAF"/>
    <w:rsid w:val="000E50A0"/>
    <w:rsid w:val="000E6394"/>
    <w:rsid w:val="000F449F"/>
    <w:rsid w:val="001004E5"/>
    <w:rsid w:val="00113090"/>
    <w:rsid w:val="0012225C"/>
    <w:rsid w:val="00136CD4"/>
    <w:rsid w:val="001428FE"/>
    <w:rsid w:val="00145614"/>
    <w:rsid w:val="001506DA"/>
    <w:rsid w:val="0015494D"/>
    <w:rsid w:val="00164E4E"/>
    <w:rsid w:val="00165485"/>
    <w:rsid w:val="0017752B"/>
    <w:rsid w:val="0018452B"/>
    <w:rsid w:val="00192533"/>
    <w:rsid w:val="00195B6E"/>
    <w:rsid w:val="001A39E2"/>
    <w:rsid w:val="001A6E31"/>
    <w:rsid w:val="001B248A"/>
    <w:rsid w:val="001B431E"/>
    <w:rsid w:val="001B6191"/>
    <w:rsid w:val="001E5242"/>
    <w:rsid w:val="001E7D4A"/>
    <w:rsid w:val="0020633A"/>
    <w:rsid w:val="002212DE"/>
    <w:rsid w:val="002254F6"/>
    <w:rsid w:val="00226176"/>
    <w:rsid w:val="00227EC2"/>
    <w:rsid w:val="00244140"/>
    <w:rsid w:val="00252ED6"/>
    <w:rsid w:val="002554DC"/>
    <w:rsid w:val="00256DB3"/>
    <w:rsid w:val="002603F0"/>
    <w:rsid w:val="002700C2"/>
    <w:rsid w:val="00271BEA"/>
    <w:rsid w:val="00273EF5"/>
    <w:rsid w:val="002828D5"/>
    <w:rsid w:val="00283523"/>
    <w:rsid w:val="0028414C"/>
    <w:rsid w:val="00285B57"/>
    <w:rsid w:val="002972D5"/>
    <w:rsid w:val="002A17DA"/>
    <w:rsid w:val="002C3043"/>
    <w:rsid w:val="002D2E8F"/>
    <w:rsid w:val="002E1A2C"/>
    <w:rsid w:val="002F6039"/>
    <w:rsid w:val="002F648B"/>
    <w:rsid w:val="00311C8E"/>
    <w:rsid w:val="00320C16"/>
    <w:rsid w:val="00325586"/>
    <w:rsid w:val="003339BE"/>
    <w:rsid w:val="003536BA"/>
    <w:rsid w:val="00356C83"/>
    <w:rsid w:val="00371753"/>
    <w:rsid w:val="00381CED"/>
    <w:rsid w:val="00384702"/>
    <w:rsid w:val="00394013"/>
    <w:rsid w:val="003A013C"/>
    <w:rsid w:val="003A0E37"/>
    <w:rsid w:val="003A64BB"/>
    <w:rsid w:val="003A67D9"/>
    <w:rsid w:val="003B7BE0"/>
    <w:rsid w:val="003C2375"/>
    <w:rsid w:val="003C57E7"/>
    <w:rsid w:val="003D0B43"/>
    <w:rsid w:val="003E3040"/>
    <w:rsid w:val="003F53BB"/>
    <w:rsid w:val="0041055F"/>
    <w:rsid w:val="00413799"/>
    <w:rsid w:val="00414268"/>
    <w:rsid w:val="00426D30"/>
    <w:rsid w:val="00453BF6"/>
    <w:rsid w:val="00467A93"/>
    <w:rsid w:val="00470571"/>
    <w:rsid w:val="004748FE"/>
    <w:rsid w:val="00475B72"/>
    <w:rsid w:val="00482C0D"/>
    <w:rsid w:val="004B32FD"/>
    <w:rsid w:val="004C351C"/>
    <w:rsid w:val="004C41B4"/>
    <w:rsid w:val="004D1D3C"/>
    <w:rsid w:val="004E3485"/>
    <w:rsid w:val="004E62DA"/>
    <w:rsid w:val="005123F4"/>
    <w:rsid w:val="0052719E"/>
    <w:rsid w:val="005345E2"/>
    <w:rsid w:val="00537EC3"/>
    <w:rsid w:val="005452F0"/>
    <w:rsid w:val="00546F86"/>
    <w:rsid w:val="00560369"/>
    <w:rsid w:val="00562FA4"/>
    <w:rsid w:val="005630A9"/>
    <w:rsid w:val="00565C43"/>
    <w:rsid w:val="00572AEE"/>
    <w:rsid w:val="00576820"/>
    <w:rsid w:val="00584A9A"/>
    <w:rsid w:val="00587B17"/>
    <w:rsid w:val="005920D9"/>
    <w:rsid w:val="00595C29"/>
    <w:rsid w:val="005A1932"/>
    <w:rsid w:val="005A5F97"/>
    <w:rsid w:val="005B67E2"/>
    <w:rsid w:val="005C34EC"/>
    <w:rsid w:val="005C4CD0"/>
    <w:rsid w:val="005D25A5"/>
    <w:rsid w:val="005D7B18"/>
    <w:rsid w:val="005E1B93"/>
    <w:rsid w:val="005E3873"/>
    <w:rsid w:val="005F4EF2"/>
    <w:rsid w:val="00600B8E"/>
    <w:rsid w:val="00611E57"/>
    <w:rsid w:val="0061650B"/>
    <w:rsid w:val="00617019"/>
    <w:rsid w:val="00624D99"/>
    <w:rsid w:val="006256F0"/>
    <w:rsid w:val="00636C96"/>
    <w:rsid w:val="0064489C"/>
    <w:rsid w:val="00653F3B"/>
    <w:rsid w:val="00660682"/>
    <w:rsid w:val="0067005C"/>
    <w:rsid w:val="00670620"/>
    <w:rsid w:val="00671BDB"/>
    <w:rsid w:val="00682187"/>
    <w:rsid w:val="00692D7D"/>
    <w:rsid w:val="006A553C"/>
    <w:rsid w:val="006B7844"/>
    <w:rsid w:val="006F0FA0"/>
    <w:rsid w:val="006F13F8"/>
    <w:rsid w:val="006F6524"/>
    <w:rsid w:val="00700169"/>
    <w:rsid w:val="00701538"/>
    <w:rsid w:val="00702215"/>
    <w:rsid w:val="00704DBD"/>
    <w:rsid w:val="00707299"/>
    <w:rsid w:val="00707770"/>
    <w:rsid w:val="00723E51"/>
    <w:rsid w:val="00725661"/>
    <w:rsid w:val="00740487"/>
    <w:rsid w:val="007404A5"/>
    <w:rsid w:val="007732A0"/>
    <w:rsid w:val="00776CB9"/>
    <w:rsid w:val="007876D2"/>
    <w:rsid w:val="00787EAD"/>
    <w:rsid w:val="00791A68"/>
    <w:rsid w:val="007A093D"/>
    <w:rsid w:val="007A18C0"/>
    <w:rsid w:val="007A377B"/>
    <w:rsid w:val="007A64B8"/>
    <w:rsid w:val="007C03FD"/>
    <w:rsid w:val="00816561"/>
    <w:rsid w:val="00820B03"/>
    <w:rsid w:val="008522E8"/>
    <w:rsid w:val="0088559E"/>
    <w:rsid w:val="00894594"/>
    <w:rsid w:val="0089485D"/>
    <w:rsid w:val="008A1AF8"/>
    <w:rsid w:val="008A5174"/>
    <w:rsid w:val="008B33AC"/>
    <w:rsid w:val="008B5A90"/>
    <w:rsid w:val="008D4EFA"/>
    <w:rsid w:val="008D6054"/>
    <w:rsid w:val="008E2737"/>
    <w:rsid w:val="009045AF"/>
    <w:rsid w:val="00912A74"/>
    <w:rsid w:val="009133EA"/>
    <w:rsid w:val="009167C1"/>
    <w:rsid w:val="00926F60"/>
    <w:rsid w:val="00927741"/>
    <w:rsid w:val="0093246E"/>
    <w:rsid w:val="00936605"/>
    <w:rsid w:val="0094729A"/>
    <w:rsid w:val="00961495"/>
    <w:rsid w:val="0096220F"/>
    <w:rsid w:val="009639A3"/>
    <w:rsid w:val="00973372"/>
    <w:rsid w:val="00973689"/>
    <w:rsid w:val="0097586C"/>
    <w:rsid w:val="0097626A"/>
    <w:rsid w:val="00980995"/>
    <w:rsid w:val="009A2932"/>
    <w:rsid w:val="009A6078"/>
    <w:rsid w:val="009B09F3"/>
    <w:rsid w:val="009B59FC"/>
    <w:rsid w:val="009B6F55"/>
    <w:rsid w:val="009C0B0F"/>
    <w:rsid w:val="009C1C92"/>
    <w:rsid w:val="009C42BA"/>
    <w:rsid w:val="009D7DD1"/>
    <w:rsid w:val="009E1597"/>
    <w:rsid w:val="009E1B3C"/>
    <w:rsid w:val="009F4437"/>
    <w:rsid w:val="009F4EE4"/>
    <w:rsid w:val="009F51E4"/>
    <w:rsid w:val="00A120F9"/>
    <w:rsid w:val="00A44913"/>
    <w:rsid w:val="00A47E71"/>
    <w:rsid w:val="00A65317"/>
    <w:rsid w:val="00A659C6"/>
    <w:rsid w:val="00A80DDA"/>
    <w:rsid w:val="00A842E5"/>
    <w:rsid w:val="00A86CB0"/>
    <w:rsid w:val="00A916ED"/>
    <w:rsid w:val="00A95A65"/>
    <w:rsid w:val="00AA7C31"/>
    <w:rsid w:val="00AB6BE3"/>
    <w:rsid w:val="00AC0125"/>
    <w:rsid w:val="00AD03D4"/>
    <w:rsid w:val="00AD67B7"/>
    <w:rsid w:val="00AE20F9"/>
    <w:rsid w:val="00AE2234"/>
    <w:rsid w:val="00AE3C56"/>
    <w:rsid w:val="00B01A2C"/>
    <w:rsid w:val="00B21ADA"/>
    <w:rsid w:val="00B21E55"/>
    <w:rsid w:val="00B2520C"/>
    <w:rsid w:val="00B34FB8"/>
    <w:rsid w:val="00B34FF7"/>
    <w:rsid w:val="00B357F6"/>
    <w:rsid w:val="00B4376F"/>
    <w:rsid w:val="00B43B2A"/>
    <w:rsid w:val="00B45CE7"/>
    <w:rsid w:val="00B56963"/>
    <w:rsid w:val="00B56BEB"/>
    <w:rsid w:val="00B644B7"/>
    <w:rsid w:val="00B64D61"/>
    <w:rsid w:val="00B66C55"/>
    <w:rsid w:val="00B70565"/>
    <w:rsid w:val="00B729EF"/>
    <w:rsid w:val="00B76842"/>
    <w:rsid w:val="00B80427"/>
    <w:rsid w:val="00B83768"/>
    <w:rsid w:val="00B92AA5"/>
    <w:rsid w:val="00BA0626"/>
    <w:rsid w:val="00BB08B5"/>
    <w:rsid w:val="00BB0B51"/>
    <w:rsid w:val="00BB7578"/>
    <w:rsid w:val="00BC0F67"/>
    <w:rsid w:val="00BC3A3D"/>
    <w:rsid w:val="00BE04D3"/>
    <w:rsid w:val="00BE472F"/>
    <w:rsid w:val="00BF4971"/>
    <w:rsid w:val="00C00E6B"/>
    <w:rsid w:val="00C06281"/>
    <w:rsid w:val="00C07BF6"/>
    <w:rsid w:val="00C15492"/>
    <w:rsid w:val="00C21A0A"/>
    <w:rsid w:val="00C24DF9"/>
    <w:rsid w:val="00C2619C"/>
    <w:rsid w:val="00C27249"/>
    <w:rsid w:val="00C3168A"/>
    <w:rsid w:val="00C34A05"/>
    <w:rsid w:val="00C36E07"/>
    <w:rsid w:val="00C4022E"/>
    <w:rsid w:val="00C46CB6"/>
    <w:rsid w:val="00C512D7"/>
    <w:rsid w:val="00C61405"/>
    <w:rsid w:val="00C66D50"/>
    <w:rsid w:val="00C7133F"/>
    <w:rsid w:val="00C90104"/>
    <w:rsid w:val="00C94A9D"/>
    <w:rsid w:val="00CA03D5"/>
    <w:rsid w:val="00CA6A21"/>
    <w:rsid w:val="00CB2208"/>
    <w:rsid w:val="00CD4DEE"/>
    <w:rsid w:val="00CD4F88"/>
    <w:rsid w:val="00CD59D4"/>
    <w:rsid w:val="00CD7DF6"/>
    <w:rsid w:val="00CE5217"/>
    <w:rsid w:val="00CE6C4C"/>
    <w:rsid w:val="00CE6E6A"/>
    <w:rsid w:val="00CF0E2A"/>
    <w:rsid w:val="00CF5040"/>
    <w:rsid w:val="00D0766B"/>
    <w:rsid w:val="00D11F5E"/>
    <w:rsid w:val="00D129FA"/>
    <w:rsid w:val="00D12E47"/>
    <w:rsid w:val="00D152D2"/>
    <w:rsid w:val="00D15EC4"/>
    <w:rsid w:val="00D17605"/>
    <w:rsid w:val="00D20F91"/>
    <w:rsid w:val="00D3668A"/>
    <w:rsid w:val="00D507DB"/>
    <w:rsid w:val="00D76055"/>
    <w:rsid w:val="00D868B3"/>
    <w:rsid w:val="00D924BD"/>
    <w:rsid w:val="00DA428D"/>
    <w:rsid w:val="00DA78D0"/>
    <w:rsid w:val="00DB5605"/>
    <w:rsid w:val="00DB71BA"/>
    <w:rsid w:val="00DC6320"/>
    <w:rsid w:val="00DD7DC7"/>
    <w:rsid w:val="00DE66A3"/>
    <w:rsid w:val="00DF793D"/>
    <w:rsid w:val="00E1177C"/>
    <w:rsid w:val="00E15086"/>
    <w:rsid w:val="00E15ED6"/>
    <w:rsid w:val="00E3229A"/>
    <w:rsid w:val="00E435B2"/>
    <w:rsid w:val="00E606AD"/>
    <w:rsid w:val="00E609AC"/>
    <w:rsid w:val="00E62091"/>
    <w:rsid w:val="00E712B4"/>
    <w:rsid w:val="00E81C48"/>
    <w:rsid w:val="00E95C9E"/>
    <w:rsid w:val="00EA0F26"/>
    <w:rsid w:val="00EA4A92"/>
    <w:rsid w:val="00EB29E4"/>
    <w:rsid w:val="00EB3351"/>
    <w:rsid w:val="00EB5FAD"/>
    <w:rsid w:val="00EB6A2A"/>
    <w:rsid w:val="00EC4D5F"/>
    <w:rsid w:val="00EC61A7"/>
    <w:rsid w:val="00EC7C5A"/>
    <w:rsid w:val="00ED38A5"/>
    <w:rsid w:val="00EE328C"/>
    <w:rsid w:val="00EE38AD"/>
    <w:rsid w:val="00F13389"/>
    <w:rsid w:val="00F13A00"/>
    <w:rsid w:val="00F27E24"/>
    <w:rsid w:val="00F4527A"/>
    <w:rsid w:val="00F4684D"/>
    <w:rsid w:val="00F525D5"/>
    <w:rsid w:val="00F55375"/>
    <w:rsid w:val="00F554E3"/>
    <w:rsid w:val="00F66A32"/>
    <w:rsid w:val="00F66C68"/>
    <w:rsid w:val="00F708A3"/>
    <w:rsid w:val="00F73B14"/>
    <w:rsid w:val="00F76596"/>
    <w:rsid w:val="00F76E50"/>
    <w:rsid w:val="00F82D22"/>
    <w:rsid w:val="00F84BFC"/>
    <w:rsid w:val="00F91249"/>
    <w:rsid w:val="00F95FCF"/>
    <w:rsid w:val="00F9746B"/>
    <w:rsid w:val="00FA0D50"/>
    <w:rsid w:val="00FC5E54"/>
    <w:rsid w:val="00FD5732"/>
    <w:rsid w:val="00FE4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E894"/>
  <w15:chartTrackingRefBased/>
  <w15:docId w15:val="{99CBEB54-DACE-4435-94B2-0F543C6E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EB29E4"/>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B29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4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nti/deeplearningtutorial/blob/master/tensorflow_v1/08_-_Sequence_generators/01_-_Deterministic_generators.p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tanti/deeplearningtutorial/blob/master/tensorflow_v1/08_-_Sequence_generators/04_-_Beam_search.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08_-_Sequence_generators/04_-_Faster_neural_language_models.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tanti/deeplearningtutorial/blob/master/tensorflow_v1/08_-_Sequence_generators/03_-_Neural_language_models.py" TargetMode="External"/><Relationship Id="rId4" Type="http://schemas.openxmlformats.org/officeDocument/2006/relationships/settings" Target="settings.xml"/><Relationship Id="rId9" Type="http://schemas.openxmlformats.org/officeDocument/2006/relationships/hyperlink" Target="https://github.com/mtanti/deeplearningtutorial/blob/master/tensorflow_v1/08_-_Sequence_generators/02_-_One_output_at_a_time.p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tant04@um.edu.m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87C40-9A5A-41BE-A4AD-E2A5E6E3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29506</TotalTime>
  <Pages>6</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94</cp:revision>
  <cp:lastPrinted>2019-05-16T19:58:00Z</cp:lastPrinted>
  <dcterms:created xsi:type="dcterms:W3CDTF">2018-10-10T20:48:00Z</dcterms:created>
  <dcterms:modified xsi:type="dcterms:W3CDTF">2020-09-20T19:55:00Z</dcterms:modified>
</cp:coreProperties>
</file>